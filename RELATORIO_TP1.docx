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4862330"/>
        <w:docPartObj>
          <w:docPartGallery w:val="Cover Pages"/>
          <w:docPartUnique/>
        </w:docPartObj>
      </w:sdtPr>
      <w:sdtEndPr>
        <w:rPr>
          <w:rFonts w:cstheme="minorHAnsi"/>
        </w:rPr>
      </w:sdtEndPr>
      <w:sdtContent>
        <w:p w14:paraId="2FB4CCC3" w14:textId="77777777" w:rsidR="00120D01" w:rsidRDefault="009C0087" w:rsidP="00120D01">
          <w:pPr>
            <w:jc w:val="left"/>
            <w:rPr>
              <w:noProof/>
            </w:rPr>
          </w:pPr>
          <w:r>
            <w:rPr>
              <w:noProof/>
            </w:rPr>
            <mc:AlternateContent>
              <mc:Choice Requires="wps">
                <w:drawing>
                  <wp:anchor distT="0" distB="0" distL="114300" distR="114300" simplePos="0" relativeHeight="251658240" behindDoc="0" locked="0" layoutInCell="1" allowOverlap="1" wp14:anchorId="44D79072" wp14:editId="1CCD3FC8">
                    <wp:simplePos x="0" y="0"/>
                    <wp:positionH relativeFrom="page">
                      <wp:posOffset>1234440</wp:posOffset>
                    </wp:positionH>
                    <wp:positionV relativeFrom="page">
                      <wp:posOffset>1790700</wp:posOffset>
                    </wp:positionV>
                    <wp:extent cx="5391150" cy="2816225"/>
                    <wp:effectExtent l="0" t="0" r="0" b="31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81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555DA" w14:textId="2B1A0D3D" w:rsidR="00120D01" w:rsidRPr="009C0087" w:rsidRDefault="007F1015" w:rsidP="00120D01">
                                <w:pPr>
                                  <w:pStyle w:val="NoSpacing"/>
                                  <w:jc w:val="right"/>
                                  <w:rPr>
                                    <w:rFonts w:ascii="Bahnschrift SemiBold" w:hAnsi="Bahnschrift SemiBold"/>
                                    <w:smallCaps/>
                                    <w:color w:val="666666" w:themeColor="text2"/>
                                    <w:sz w:val="126"/>
                                    <w:szCs w:val="126"/>
                                    <w:lang w:val="pt-PT"/>
                                  </w:rPr>
                                </w:pPr>
                                <w:r>
                                  <w:rPr>
                                    <w:rFonts w:ascii="Bahnschrift SemiBold" w:hAnsi="Bahnschrift SemiBold" w:cs="Helvetica"/>
                                    <w:color w:val="1D1D1D"/>
                                    <w:sz w:val="126"/>
                                    <w:szCs w:val="126"/>
                                    <w:lang w:val="pt-PT"/>
                                  </w:rPr>
                                  <w:t>PROJETO 1</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79072" id="_x0000_t202" coordsize="21600,21600" o:spt="202" path="m,l,21600r21600,l21600,xe">
                    <v:stroke joinstyle="miter"/>
                    <v:path gradientshapeok="t" o:connecttype="rect"/>
                  </v:shapetype>
                  <v:shape id="Text Box 4" o:spid="_x0000_s1026" type="#_x0000_t202" style="position:absolute;margin-left:97.2pt;margin-top:141pt;width:424.5pt;height:221.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" filled="f" stroked="f" strokeweight=".5pt">
                    <v:textbox inset="0,0,0,0">
                      <w:txbxContent>
                        <w:p w14:paraId="261555DA" w14:textId="2B1A0D3D" w:rsidR="00120D01" w:rsidRPr="009C0087" w:rsidRDefault="007F1015" w:rsidP="00120D01">
                          <w:pPr>
                            <w:pStyle w:val="NoSpacing"/>
                            <w:jc w:val="right"/>
                            <w:rPr>
                              <w:rFonts w:ascii="Bahnschrift SemiBold" w:hAnsi="Bahnschrift SemiBold"/>
                              <w:smallCaps/>
                              <w:color w:val="666666" w:themeColor="text2"/>
                              <w:sz w:val="126"/>
                              <w:szCs w:val="126"/>
                              <w:lang w:val="pt-PT"/>
                            </w:rPr>
                          </w:pPr>
                          <w:r>
                            <w:rPr>
                              <w:rFonts w:ascii="Bahnschrift SemiBold" w:hAnsi="Bahnschrift SemiBold" w:cs="Helvetica"/>
                              <w:color w:val="1D1D1D"/>
                              <w:sz w:val="126"/>
                              <w:szCs w:val="126"/>
                              <w:lang w:val="pt-PT"/>
                            </w:rPr>
                            <w:t>PROJETO 1</w:t>
                          </w:r>
                        </w:p>
                      </w:txbxContent>
                    </v:textbox>
                    <w10:wrap type="square" anchorx="page" anchory="page"/>
                  </v:shape>
                </w:pict>
              </mc:Fallback>
            </mc:AlternateContent>
          </w:r>
          <w:r w:rsidR="006916D5">
            <w:rPr>
              <w:noProof/>
            </w:rPr>
            <w:drawing>
              <wp:inline distT="0" distB="0" distL="0" distR="0" wp14:anchorId="09149162" wp14:editId="751A1924">
                <wp:extent cx="2667000" cy="590664"/>
                <wp:effectExtent l="0" t="0" r="0" b="0"/>
                <wp:docPr id="2130118792" name="Picture 2" descr="Divisão de Comunicação e Relações Exteriores | NOVA F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são de Comunicação e Relações Exteriores | NOVA F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521" cy="606061"/>
                        </a:xfrm>
                        <a:prstGeom prst="rect">
                          <a:avLst/>
                        </a:prstGeom>
                        <a:noFill/>
                        <a:ln>
                          <a:noFill/>
                        </a:ln>
                      </pic:spPr>
                    </pic:pic>
                  </a:graphicData>
                </a:graphic>
              </wp:inline>
            </w:drawing>
          </w:r>
        </w:p>
        <w:p w14:paraId="462020AB" w14:textId="09686023" w:rsidR="00120D01" w:rsidRDefault="007F1015" w:rsidP="00120D01">
          <w:pPr>
            <w:rPr>
              <w:rFonts w:cstheme="minorHAnsi"/>
            </w:rPr>
          </w:pPr>
          <w:r>
            <w:rPr>
              <w:noProof/>
            </w:rPr>
            <mc:AlternateContent>
              <mc:Choice Requires="wps">
                <w:drawing>
                  <wp:anchor distT="45720" distB="45720" distL="114300" distR="114300" simplePos="0" relativeHeight="251658244" behindDoc="0" locked="0" layoutInCell="1" allowOverlap="1" wp14:anchorId="27857767" wp14:editId="5405A793">
                    <wp:simplePos x="0" y="0"/>
                    <wp:positionH relativeFrom="column">
                      <wp:posOffset>71120</wp:posOffset>
                    </wp:positionH>
                    <wp:positionV relativeFrom="paragraph">
                      <wp:posOffset>7804150</wp:posOffset>
                    </wp:positionV>
                    <wp:extent cx="5600700" cy="27241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CF32B" w14:textId="09D0B588" w:rsidR="00120D01" w:rsidRPr="007F1015" w:rsidRDefault="007F1015" w:rsidP="00120D01">
                                <w:pPr>
                                  <w:jc w:val="center"/>
                                  <w:rPr>
                                    <w:lang w:val="pt-PT"/>
                                  </w:rPr>
                                </w:pPr>
                                <w:r w:rsidRPr="007F1015">
                                  <w:rPr>
                                    <w:lang w:val="pt-PT"/>
                                  </w:rPr>
                                  <w:t>1</w:t>
                                </w:r>
                                <w:r w:rsidR="006F08BA">
                                  <w:rPr>
                                    <w:lang w:val="pt-PT"/>
                                  </w:rPr>
                                  <w:t>3</w:t>
                                </w:r>
                                <w:r w:rsidR="00762EAC" w:rsidRPr="007F1015">
                                  <w:rPr>
                                    <w:lang w:val="pt-PT"/>
                                  </w:rPr>
                                  <w:t xml:space="preserve"> de </w:t>
                                </w:r>
                                <w:r>
                                  <w:rPr>
                                    <w:lang w:val="pt-PT"/>
                                  </w:rPr>
                                  <w:t>novembro</w:t>
                                </w:r>
                                <w:r w:rsidR="00762EAC" w:rsidRPr="007F1015">
                                  <w:rPr>
                                    <w:lang w:val="pt-PT"/>
                                  </w:rPr>
                                  <w:t xml:space="preserve"> de </w:t>
                                </w:r>
                                <w:r>
                                  <w:rPr>
                                    <w:lang w:val="pt-PT"/>
                                  </w:rPr>
                                  <w:t>2023</w:t>
                                </w:r>
                                <w:r w:rsidR="00762EAC" w:rsidRPr="007F1015">
                                  <w:rPr>
                                    <w:lang w:val="pt-PT"/>
                                  </w:rPr>
                                  <w:t xml:space="preserve">, </w:t>
                                </w:r>
                                <w:r>
                                  <w:rPr>
                                    <w:lang w:val="pt-PT"/>
                                  </w:rPr>
                                  <w:t>Monte da Caparica</w:t>
                                </w:r>
                                <w:r w:rsidR="00762EAC" w:rsidRPr="007F1015">
                                  <w:rPr>
                                    <w:lang w:val="pt-PT"/>
                                  </w:rPr>
                                  <w:t xml:space="preserve">, </w:t>
                                </w:r>
                                <w:r>
                                  <w:rPr>
                                    <w:lang w:val="pt-PT"/>
                                  </w:rPr>
                                  <w:t>Portugal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857767" id="Text Box 5" o:spid="_x0000_s1027" type="#_x0000_t202" style="position:absolute;left:0;text-align:left;margin-left:5.6pt;margin-top:614.5pt;width:441pt;height:21.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" filled="f" stroked="f">
                    <v:textbox>
                      <w:txbxContent>
                        <w:p w14:paraId="3A4CF32B" w14:textId="09D0B588" w:rsidR="00120D01" w:rsidRPr="007F1015" w:rsidRDefault="007F1015" w:rsidP="00120D01">
                          <w:pPr>
                            <w:jc w:val="center"/>
                            <w:rPr>
                              <w:lang w:val="pt-PT"/>
                            </w:rPr>
                          </w:pPr>
                          <w:r w:rsidRPr="007F1015">
                            <w:rPr>
                              <w:lang w:val="pt-PT"/>
                            </w:rPr>
                            <w:t>1</w:t>
                          </w:r>
                          <w:r w:rsidR="006F08BA">
                            <w:rPr>
                              <w:lang w:val="pt-PT"/>
                            </w:rPr>
                            <w:t>3</w:t>
                          </w:r>
                          <w:r w:rsidR="00762EAC" w:rsidRPr="007F1015">
                            <w:rPr>
                              <w:lang w:val="pt-PT"/>
                            </w:rPr>
                            <w:t xml:space="preserve"> de </w:t>
                          </w:r>
                          <w:r>
                            <w:rPr>
                              <w:lang w:val="pt-PT"/>
                            </w:rPr>
                            <w:t>novembro</w:t>
                          </w:r>
                          <w:r w:rsidR="00762EAC" w:rsidRPr="007F1015">
                            <w:rPr>
                              <w:lang w:val="pt-PT"/>
                            </w:rPr>
                            <w:t xml:space="preserve"> de </w:t>
                          </w:r>
                          <w:r>
                            <w:rPr>
                              <w:lang w:val="pt-PT"/>
                            </w:rPr>
                            <w:t>2023</w:t>
                          </w:r>
                          <w:r w:rsidR="00762EAC" w:rsidRPr="007F1015">
                            <w:rPr>
                              <w:lang w:val="pt-PT"/>
                            </w:rPr>
                            <w:t xml:space="preserve">, </w:t>
                          </w:r>
                          <w:r>
                            <w:rPr>
                              <w:lang w:val="pt-PT"/>
                            </w:rPr>
                            <w:t>Monte da Caparica</w:t>
                          </w:r>
                          <w:r w:rsidR="00762EAC" w:rsidRPr="007F1015">
                            <w:rPr>
                              <w:lang w:val="pt-PT"/>
                            </w:rPr>
                            <w:t xml:space="preserve">, </w:t>
                          </w:r>
                          <w:r>
                            <w:rPr>
                              <w:lang w:val="pt-PT"/>
                            </w:rPr>
                            <w:t>Portugal</w:t>
                          </w:r>
                        </w:p>
                      </w:txbxContent>
                    </v:textbox>
                    <w10:wrap type="square"/>
                  </v:shape>
                </w:pict>
              </mc:Fallback>
            </mc:AlternateContent>
          </w:r>
          <w:r w:rsidR="00120D01">
            <w:rPr>
              <w:noProof/>
            </w:rPr>
            <mc:AlternateContent>
              <mc:Choice Requires="wps">
                <w:drawing>
                  <wp:anchor distT="45720" distB="45720" distL="114300" distR="114300" simplePos="0" relativeHeight="251658242" behindDoc="0" locked="0" layoutInCell="1" allowOverlap="1" wp14:anchorId="0543714B" wp14:editId="4C6A6E4D">
                    <wp:simplePos x="0" y="0"/>
                    <wp:positionH relativeFrom="column">
                      <wp:posOffset>-287020</wp:posOffset>
                    </wp:positionH>
                    <wp:positionV relativeFrom="paragraph">
                      <wp:posOffset>6092190</wp:posOffset>
                    </wp:positionV>
                    <wp:extent cx="6297930" cy="16573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93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6262" w14:textId="5B3A1DE2" w:rsidR="00BC3C36" w:rsidRPr="00FD49FC" w:rsidRDefault="007F1015" w:rsidP="00F920B1">
                                <w:pPr>
                                  <w:jc w:val="center"/>
                                  <w:rPr>
                                    <w:sz w:val="28"/>
                                    <w:szCs w:val="28"/>
                                    <w:lang w:val="pt-PT"/>
                                  </w:rPr>
                                </w:pPr>
                                <w:r w:rsidRPr="00FD49FC">
                                  <w:rPr>
                                    <w:sz w:val="28"/>
                                    <w:szCs w:val="28"/>
                                    <w:lang w:val="pt-PT"/>
                                  </w:rPr>
                                  <w:t>Afonso Ribeiro</w:t>
                                </w:r>
                                <w:r w:rsidR="00FD49FC" w:rsidRPr="00FD49FC">
                                  <w:rPr>
                                    <w:sz w:val="28"/>
                                    <w:szCs w:val="28"/>
                                    <w:lang w:val="pt-PT"/>
                                  </w:rPr>
                                  <w:t xml:space="preserve"> </w:t>
                                </w:r>
                                <w:r w:rsidR="00FD49FC" w:rsidRPr="00FD49FC">
                                  <w:rPr>
                                    <w:sz w:val="28"/>
                                    <w:szCs w:val="28"/>
                                    <w:lang w:val="pt-PT"/>
                                  </w:rPr>
                                  <w:t>()</w:t>
                                </w:r>
                              </w:p>
                              <w:p w14:paraId="636429CC" w14:textId="4C6EBD4C" w:rsidR="007F1015" w:rsidRPr="00FD49FC" w:rsidRDefault="007F1015" w:rsidP="00F920B1">
                                <w:pPr>
                                  <w:jc w:val="center"/>
                                  <w:rPr>
                                    <w:sz w:val="28"/>
                                    <w:szCs w:val="28"/>
                                    <w:lang w:val="pt-PT"/>
                                  </w:rPr>
                                </w:pPr>
                                <w:r w:rsidRPr="00FD49FC">
                                  <w:rPr>
                                    <w:sz w:val="28"/>
                                    <w:szCs w:val="28"/>
                                    <w:lang w:val="pt-PT"/>
                                  </w:rPr>
                                  <w:t>Ana Albuquerque</w:t>
                                </w:r>
                                <w:r w:rsidR="00FD49FC" w:rsidRPr="00FD49FC">
                                  <w:rPr>
                                    <w:sz w:val="28"/>
                                    <w:szCs w:val="28"/>
                                    <w:lang w:val="pt-PT"/>
                                  </w:rPr>
                                  <w:t xml:space="preserve"> (67632)</w:t>
                                </w:r>
                              </w:p>
                              <w:p w14:paraId="3E013A0B" w14:textId="5F993F37" w:rsidR="007F1015" w:rsidRPr="00FD49FC" w:rsidRDefault="007F1015" w:rsidP="00F920B1">
                                <w:pPr>
                                  <w:jc w:val="center"/>
                                  <w:rPr>
                                    <w:sz w:val="28"/>
                                    <w:szCs w:val="28"/>
                                    <w:lang w:val="pt-PT"/>
                                  </w:rPr>
                                </w:pPr>
                                <w:r w:rsidRPr="00FD49FC">
                                  <w:rPr>
                                    <w:sz w:val="28"/>
                                    <w:szCs w:val="28"/>
                                    <w:lang w:val="pt-PT"/>
                                  </w:rPr>
                                  <w:t>Ricardo Gonçalo</w:t>
                                </w:r>
                                <w:r w:rsidR="00FD49FC" w:rsidRPr="00FD49FC">
                                  <w:rPr>
                                    <w:sz w:val="28"/>
                                    <w:szCs w:val="28"/>
                                    <w:lang w:val="pt-PT"/>
                                  </w:rPr>
                                  <w:t xml:space="preserve"> </w:t>
                                </w:r>
                                <w:r w:rsidR="00FD49FC" w:rsidRPr="00FD49FC">
                                  <w:rPr>
                                    <w:sz w:val="28"/>
                                    <w:szCs w:val="28"/>
                                    <w:lang w:val="pt-PT"/>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3714B" id="Text Box 8" o:spid="_x0000_s1028" type="#_x0000_t202" style="position:absolute;left:0;text-align:left;margin-left:-22.6pt;margin-top:479.7pt;width:495.9pt;height:13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" filled="f" stroked="f">
                    <v:textbox>
                      <w:txbxContent>
                        <w:p w14:paraId="4D046262" w14:textId="5B3A1DE2" w:rsidR="00BC3C36" w:rsidRPr="00FD49FC" w:rsidRDefault="007F1015" w:rsidP="00F920B1">
                          <w:pPr>
                            <w:jc w:val="center"/>
                            <w:rPr>
                              <w:sz w:val="28"/>
                              <w:szCs w:val="28"/>
                              <w:lang w:val="pt-PT"/>
                            </w:rPr>
                          </w:pPr>
                          <w:r w:rsidRPr="00FD49FC">
                            <w:rPr>
                              <w:sz w:val="28"/>
                              <w:szCs w:val="28"/>
                              <w:lang w:val="pt-PT"/>
                            </w:rPr>
                            <w:t>Afonso Ribeiro</w:t>
                          </w:r>
                          <w:r w:rsidR="00FD49FC" w:rsidRPr="00FD49FC">
                            <w:rPr>
                              <w:sz w:val="28"/>
                              <w:szCs w:val="28"/>
                              <w:lang w:val="pt-PT"/>
                            </w:rPr>
                            <w:t xml:space="preserve"> </w:t>
                          </w:r>
                          <w:r w:rsidR="00FD49FC" w:rsidRPr="00FD49FC">
                            <w:rPr>
                              <w:sz w:val="28"/>
                              <w:szCs w:val="28"/>
                              <w:lang w:val="pt-PT"/>
                            </w:rPr>
                            <w:t>()</w:t>
                          </w:r>
                        </w:p>
                        <w:p w14:paraId="636429CC" w14:textId="4C6EBD4C" w:rsidR="007F1015" w:rsidRPr="00FD49FC" w:rsidRDefault="007F1015" w:rsidP="00F920B1">
                          <w:pPr>
                            <w:jc w:val="center"/>
                            <w:rPr>
                              <w:sz w:val="28"/>
                              <w:szCs w:val="28"/>
                              <w:lang w:val="pt-PT"/>
                            </w:rPr>
                          </w:pPr>
                          <w:r w:rsidRPr="00FD49FC">
                            <w:rPr>
                              <w:sz w:val="28"/>
                              <w:szCs w:val="28"/>
                              <w:lang w:val="pt-PT"/>
                            </w:rPr>
                            <w:t>Ana Albuquerque</w:t>
                          </w:r>
                          <w:r w:rsidR="00FD49FC" w:rsidRPr="00FD49FC">
                            <w:rPr>
                              <w:sz w:val="28"/>
                              <w:szCs w:val="28"/>
                              <w:lang w:val="pt-PT"/>
                            </w:rPr>
                            <w:t xml:space="preserve"> (67632)</w:t>
                          </w:r>
                        </w:p>
                        <w:p w14:paraId="3E013A0B" w14:textId="5F993F37" w:rsidR="007F1015" w:rsidRPr="00FD49FC" w:rsidRDefault="007F1015" w:rsidP="00F920B1">
                          <w:pPr>
                            <w:jc w:val="center"/>
                            <w:rPr>
                              <w:sz w:val="28"/>
                              <w:szCs w:val="28"/>
                              <w:lang w:val="pt-PT"/>
                            </w:rPr>
                          </w:pPr>
                          <w:r w:rsidRPr="00FD49FC">
                            <w:rPr>
                              <w:sz w:val="28"/>
                              <w:szCs w:val="28"/>
                              <w:lang w:val="pt-PT"/>
                            </w:rPr>
                            <w:t>Ricardo Gonçalo</w:t>
                          </w:r>
                          <w:r w:rsidR="00FD49FC" w:rsidRPr="00FD49FC">
                            <w:rPr>
                              <w:sz w:val="28"/>
                              <w:szCs w:val="28"/>
                              <w:lang w:val="pt-PT"/>
                            </w:rPr>
                            <w:t xml:space="preserve"> </w:t>
                          </w:r>
                          <w:r w:rsidR="00FD49FC" w:rsidRPr="00FD49FC">
                            <w:rPr>
                              <w:sz w:val="28"/>
                              <w:szCs w:val="28"/>
                              <w:lang w:val="pt-PT"/>
                            </w:rPr>
                            <w:t>()</w:t>
                          </w:r>
                        </w:p>
                      </w:txbxContent>
                    </v:textbox>
                    <w10:wrap type="square"/>
                  </v:shape>
                </w:pict>
              </mc:Fallback>
            </mc:AlternateContent>
          </w:r>
          <w:r w:rsidR="00120D01">
            <w:rPr>
              <w:noProof/>
            </w:rPr>
            <mc:AlternateContent>
              <mc:Choice Requires="wps">
                <w:drawing>
                  <wp:anchor distT="45720" distB="45720" distL="114300" distR="114300" simplePos="0" relativeHeight="251658243" behindDoc="0" locked="0" layoutInCell="1" allowOverlap="1" wp14:anchorId="3BCFF466" wp14:editId="043CC77B">
                    <wp:simplePos x="0" y="0"/>
                    <wp:positionH relativeFrom="column">
                      <wp:posOffset>1504950</wp:posOffset>
                    </wp:positionH>
                    <wp:positionV relativeFrom="paragraph">
                      <wp:posOffset>3034030</wp:posOffset>
                    </wp:positionV>
                    <wp:extent cx="4231005" cy="1078230"/>
                    <wp:effectExtent l="0" t="0" r="0" b="25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107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562F9" w14:textId="2AEE2587" w:rsidR="009C0087" w:rsidRPr="00762EAC" w:rsidRDefault="007F1015" w:rsidP="009C0087">
                                <w:pPr>
                                  <w:spacing w:after="0"/>
                                  <w:jc w:val="right"/>
                                </w:pPr>
                                <w:r>
                                  <w:t>Cloud Computing Systems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BCFF466" id="Text Box 7" o:spid="_x0000_s1029" type="#_x0000_t202" style="position:absolute;left:0;text-align:left;margin-left:118.5pt;margin-top:238.9pt;width:333.15pt;height:84.9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" filled="f" stroked="f">
                    <v:textbox style="mso-fit-shape-to-text:t">
                      <w:txbxContent>
                        <w:p w14:paraId="5C4562F9" w14:textId="2AEE2587" w:rsidR="009C0087" w:rsidRPr="00762EAC" w:rsidRDefault="007F1015" w:rsidP="009C0087">
                          <w:pPr>
                            <w:spacing w:after="0"/>
                            <w:jc w:val="right"/>
                          </w:pPr>
                          <w:r>
                            <w:t>Cloud Computing Systems</w:t>
                          </w:r>
                        </w:p>
                      </w:txbxContent>
                    </v:textbox>
                    <w10:wrap type="square"/>
                  </v:shape>
                </w:pict>
              </mc:Fallback>
            </mc:AlternateContent>
          </w:r>
          <w:r w:rsidR="00120D01" w:rsidRPr="006916D5">
            <w:rPr>
              <w:noProof/>
            </w:rPr>
            <mc:AlternateContent>
              <mc:Choice Requires="wpg">
                <w:drawing>
                  <wp:anchor distT="0" distB="0" distL="114300" distR="114300" simplePos="0" relativeHeight="251658241" behindDoc="0" locked="0" layoutInCell="1" allowOverlap="1" wp14:anchorId="00D8A9A7" wp14:editId="12F11EB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931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9719310"/>
                              <a:chOff x="0" y="0"/>
                              <a:chExt cx="2286" cy="91440"/>
                            </a:xfrm>
                          </wpg:grpSpPr>
                          <wps:wsp>
                            <wps:cNvPr id="2" name="Rectangle 115"/>
                            <wps:cNvSpPr>
                              <a:spLocks noChangeArrowheads="1"/>
                            </wps:cNvSpPr>
                            <wps:spPr bwMode="auto">
                              <a:xfrm>
                                <a:off x="0" y="0"/>
                                <a:ext cx="2286" cy="87820"/>
                              </a:xfrm>
                              <a:prstGeom prst="rect">
                                <a:avLst/>
                              </a:prstGeom>
                              <a:solidFill>
                                <a:srgbClr val="1D1D1D"/>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16"/>
                            <wps:cNvSpPr>
                              <a:spLocks noChangeAspect="1" noChangeArrowheads="1"/>
                            </wps:cNvSpPr>
                            <wps:spPr bwMode="auto">
                              <a:xfrm>
                                <a:off x="0" y="89154"/>
                                <a:ext cx="2286" cy="2286"/>
                              </a:xfrm>
                              <a:prstGeom prst="rect">
                                <a:avLst/>
                              </a:prstGeom>
                              <a:solidFill>
                                <a:srgbClr val="366A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44C4B079" id="Group 1" o:spid="_x0000_s1026" style="position:absolute;margin-left:0;margin-top:0;width:17.25pt;height:765.3pt;z-index:251658241;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" fillcolor="#1d1d1d"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" fillcolor="#366ab0" stroked="f" strokeweight="1pt">
                      <o:lock v:ext="edit" aspectratio="t"/>
                    </v:rect>
                    <w10:wrap anchorx="page" anchory="page"/>
                  </v:group>
                </w:pict>
              </mc:Fallback>
            </mc:AlternateContent>
          </w:r>
          <w:r w:rsidR="00120D01">
            <w:rPr>
              <w:rFonts w:cstheme="minorHAnsi"/>
            </w:rPr>
            <w:br w:type="page"/>
          </w:r>
        </w:p>
      </w:sdtContent>
    </w:sdt>
    <w:bookmarkStart w:id="0" w:name="_Toc150545579" w:displacedByCustomXml="next"/>
    <w:sdt>
      <w:sdtPr>
        <w:rPr>
          <w:rFonts w:ascii="Bahnschrift Light" w:hAnsi="Bahnschrift Light" w:cstheme="minorBidi"/>
          <w:b w:val="0"/>
          <w:bCs w:val="0"/>
          <w:caps w:val="0"/>
          <w:color w:val="auto"/>
          <w:sz w:val="24"/>
          <w:szCs w:val="22"/>
        </w:rPr>
        <w:id w:val="809057734"/>
        <w:docPartObj>
          <w:docPartGallery w:val="Table of Contents"/>
          <w:docPartUnique/>
        </w:docPartObj>
      </w:sdtPr>
      <w:sdtEndPr>
        <w:rPr>
          <w:noProof/>
        </w:rPr>
      </w:sdtEndPr>
      <w:sdtContent>
        <w:p w14:paraId="59921311" w14:textId="77777777" w:rsidR="00C25314" w:rsidRDefault="00C25314" w:rsidP="006916D5">
          <w:pPr>
            <w:pStyle w:val="Heading1"/>
          </w:pPr>
          <w:r>
            <w:t>INDICE</w:t>
          </w:r>
          <w:bookmarkEnd w:id="0"/>
        </w:p>
        <w:p w14:paraId="3FFE4D2F" w14:textId="78794DAC" w:rsidR="00C57CA5" w:rsidRDefault="00C25314">
          <w:pPr>
            <w:pStyle w:val="TOC1"/>
            <w:tabs>
              <w:tab w:val="right" w:leader="dot" w:pos="9016"/>
            </w:tabs>
            <w:rPr>
              <w:rFonts w:asciiTheme="minorHAnsi" w:eastAsiaTheme="minorEastAsia" w:hAnsiTheme="minorHAnsi"/>
              <w:noProof/>
              <w:kern w:val="2"/>
              <w:sz w:val="22"/>
              <w:lang/>
              <w14:ligatures w14:val="standardContextual"/>
            </w:rPr>
          </w:pPr>
          <w:r>
            <w:fldChar w:fldCharType="begin"/>
          </w:r>
          <w:r w:rsidRPr="00C25314">
            <w:instrText xml:space="preserve"> TOC \o "1-3" \h \z \u </w:instrText>
          </w:r>
          <w:r>
            <w:fldChar w:fldCharType="separate"/>
          </w:r>
          <w:hyperlink w:anchor="_Toc150545579" w:history="1">
            <w:r w:rsidR="00C57CA5" w:rsidRPr="00DF4B79">
              <w:rPr>
                <w:rStyle w:val="Hyperlink"/>
                <w:noProof/>
              </w:rPr>
              <w:t>INDICE</w:t>
            </w:r>
            <w:r w:rsidR="00C57CA5">
              <w:rPr>
                <w:noProof/>
                <w:webHidden/>
              </w:rPr>
              <w:tab/>
            </w:r>
            <w:r w:rsidR="00C57CA5">
              <w:rPr>
                <w:noProof/>
                <w:webHidden/>
              </w:rPr>
              <w:fldChar w:fldCharType="begin"/>
            </w:r>
            <w:r w:rsidR="00C57CA5">
              <w:rPr>
                <w:noProof/>
                <w:webHidden/>
              </w:rPr>
              <w:instrText xml:space="preserve"> PAGEREF _Toc150545579 \h </w:instrText>
            </w:r>
            <w:r w:rsidR="00C57CA5">
              <w:rPr>
                <w:noProof/>
                <w:webHidden/>
              </w:rPr>
            </w:r>
            <w:r w:rsidR="00C57CA5">
              <w:rPr>
                <w:noProof/>
                <w:webHidden/>
              </w:rPr>
              <w:fldChar w:fldCharType="separate"/>
            </w:r>
            <w:r w:rsidR="00C57CA5">
              <w:rPr>
                <w:noProof/>
                <w:webHidden/>
              </w:rPr>
              <w:t>1</w:t>
            </w:r>
            <w:r w:rsidR="00C57CA5">
              <w:rPr>
                <w:noProof/>
                <w:webHidden/>
              </w:rPr>
              <w:fldChar w:fldCharType="end"/>
            </w:r>
          </w:hyperlink>
        </w:p>
        <w:p w14:paraId="19E3C7AA" w14:textId="6FB2F09C" w:rsidR="00C57CA5" w:rsidRDefault="00C57CA5">
          <w:pPr>
            <w:pStyle w:val="TOC1"/>
            <w:tabs>
              <w:tab w:val="right" w:leader="dot" w:pos="9016"/>
            </w:tabs>
            <w:rPr>
              <w:rFonts w:asciiTheme="minorHAnsi" w:eastAsiaTheme="minorEastAsia" w:hAnsiTheme="minorHAnsi"/>
              <w:noProof/>
              <w:kern w:val="2"/>
              <w:sz w:val="22"/>
              <w:lang/>
              <w14:ligatures w14:val="standardContextual"/>
            </w:rPr>
          </w:pPr>
          <w:hyperlink w:anchor="_Toc150545580" w:history="1">
            <w:r w:rsidRPr="00DF4B79">
              <w:rPr>
                <w:rStyle w:val="Hyperlink"/>
                <w:noProof/>
                <w:lang w:val="pt-PT"/>
              </w:rPr>
              <w:t>INTRODUÇÃO</w:t>
            </w:r>
            <w:r>
              <w:rPr>
                <w:noProof/>
                <w:webHidden/>
              </w:rPr>
              <w:tab/>
            </w:r>
            <w:r>
              <w:rPr>
                <w:noProof/>
                <w:webHidden/>
              </w:rPr>
              <w:fldChar w:fldCharType="begin"/>
            </w:r>
            <w:r>
              <w:rPr>
                <w:noProof/>
                <w:webHidden/>
              </w:rPr>
              <w:instrText xml:space="preserve"> PAGEREF _Toc150545580 \h </w:instrText>
            </w:r>
            <w:r>
              <w:rPr>
                <w:noProof/>
                <w:webHidden/>
              </w:rPr>
            </w:r>
            <w:r>
              <w:rPr>
                <w:noProof/>
                <w:webHidden/>
              </w:rPr>
              <w:fldChar w:fldCharType="separate"/>
            </w:r>
            <w:r>
              <w:rPr>
                <w:noProof/>
                <w:webHidden/>
              </w:rPr>
              <w:t>2</w:t>
            </w:r>
            <w:r>
              <w:rPr>
                <w:noProof/>
                <w:webHidden/>
              </w:rPr>
              <w:fldChar w:fldCharType="end"/>
            </w:r>
          </w:hyperlink>
        </w:p>
        <w:p w14:paraId="526F7217" w14:textId="0E5F9D03" w:rsidR="00C57CA5" w:rsidRDefault="00C57CA5">
          <w:pPr>
            <w:pStyle w:val="TOC1"/>
            <w:tabs>
              <w:tab w:val="right" w:leader="dot" w:pos="9016"/>
            </w:tabs>
            <w:rPr>
              <w:rFonts w:asciiTheme="minorHAnsi" w:eastAsiaTheme="minorEastAsia" w:hAnsiTheme="minorHAnsi"/>
              <w:noProof/>
              <w:kern w:val="2"/>
              <w:sz w:val="22"/>
              <w:lang/>
              <w14:ligatures w14:val="standardContextual"/>
            </w:rPr>
          </w:pPr>
          <w:hyperlink w:anchor="_Toc150545581" w:history="1">
            <w:r w:rsidRPr="00DF4B79">
              <w:rPr>
                <w:rStyle w:val="Hyperlink"/>
                <w:noProof/>
                <w:lang w:val="pt-PT"/>
              </w:rPr>
              <w:t>DESIGN</w:t>
            </w:r>
            <w:r>
              <w:rPr>
                <w:noProof/>
                <w:webHidden/>
              </w:rPr>
              <w:tab/>
            </w:r>
            <w:r>
              <w:rPr>
                <w:noProof/>
                <w:webHidden/>
              </w:rPr>
              <w:fldChar w:fldCharType="begin"/>
            </w:r>
            <w:r>
              <w:rPr>
                <w:noProof/>
                <w:webHidden/>
              </w:rPr>
              <w:instrText xml:space="preserve"> PAGEREF _Toc150545581 \h </w:instrText>
            </w:r>
            <w:r>
              <w:rPr>
                <w:noProof/>
                <w:webHidden/>
              </w:rPr>
            </w:r>
            <w:r>
              <w:rPr>
                <w:noProof/>
                <w:webHidden/>
              </w:rPr>
              <w:fldChar w:fldCharType="separate"/>
            </w:r>
            <w:r>
              <w:rPr>
                <w:noProof/>
                <w:webHidden/>
              </w:rPr>
              <w:t>3</w:t>
            </w:r>
            <w:r>
              <w:rPr>
                <w:noProof/>
                <w:webHidden/>
              </w:rPr>
              <w:fldChar w:fldCharType="end"/>
            </w:r>
          </w:hyperlink>
        </w:p>
        <w:p w14:paraId="1878B214" w14:textId="1D5A4FBC" w:rsidR="00C57CA5" w:rsidRDefault="00C57CA5">
          <w:pPr>
            <w:pStyle w:val="TOC2"/>
            <w:tabs>
              <w:tab w:val="right" w:leader="dot" w:pos="9016"/>
            </w:tabs>
            <w:rPr>
              <w:rFonts w:asciiTheme="minorHAnsi" w:eastAsiaTheme="minorEastAsia" w:hAnsiTheme="minorHAnsi"/>
              <w:noProof/>
              <w:kern w:val="2"/>
              <w:sz w:val="22"/>
              <w:lang/>
              <w14:ligatures w14:val="standardContextual"/>
            </w:rPr>
          </w:pPr>
          <w:hyperlink w:anchor="_Toc150545582" w:history="1">
            <w:r w:rsidRPr="00DF4B79">
              <w:rPr>
                <w:rStyle w:val="Hyperlink"/>
                <w:noProof/>
                <w:lang w:val="pt-PT"/>
              </w:rPr>
              <w:t>Funcionalidade Geral</w:t>
            </w:r>
            <w:r>
              <w:rPr>
                <w:noProof/>
                <w:webHidden/>
              </w:rPr>
              <w:tab/>
            </w:r>
            <w:r>
              <w:rPr>
                <w:noProof/>
                <w:webHidden/>
              </w:rPr>
              <w:fldChar w:fldCharType="begin"/>
            </w:r>
            <w:r>
              <w:rPr>
                <w:noProof/>
                <w:webHidden/>
              </w:rPr>
              <w:instrText xml:space="preserve"> PAGEREF _Toc150545582 \h </w:instrText>
            </w:r>
            <w:r>
              <w:rPr>
                <w:noProof/>
                <w:webHidden/>
              </w:rPr>
            </w:r>
            <w:r>
              <w:rPr>
                <w:noProof/>
                <w:webHidden/>
              </w:rPr>
              <w:fldChar w:fldCharType="separate"/>
            </w:r>
            <w:r>
              <w:rPr>
                <w:noProof/>
                <w:webHidden/>
              </w:rPr>
              <w:t>3</w:t>
            </w:r>
            <w:r>
              <w:rPr>
                <w:noProof/>
                <w:webHidden/>
              </w:rPr>
              <w:fldChar w:fldCharType="end"/>
            </w:r>
          </w:hyperlink>
        </w:p>
        <w:p w14:paraId="695454F2" w14:textId="40231C4E" w:rsidR="00C57CA5" w:rsidRDefault="00C57CA5">
          <w:pPr>
            <w:pStyle w:val="TOC2"/>
            <w:tabs>
              <w:tab w:val="right" w:leader="dot" w:pos="9016"/>
            </w:tabs>
            <w:rPr>
              <w:rFonts w:asciiTheme="minorHAnsi" w:eastAsiaTheme="minorEastAsia" w:hAnsiTheme="minorHAnsi"/>
              <w:noProof/>
              <w:kern w:val="2"/>
              <w:sz w:val="22"/>
              <w:lang/>
              <w14:ligatures w14:val="standardContextual"/>
            </w:rPr>
          </w:pPr>
          <w:hyperlink w:anchor="_Toc150545583" w:history="1">
            <w:r w:rsidRPr="00DF4B79">
              <w:rPr>
                <w:rStyle w:val="Hyperlink"/>
                <w:noProof/>
              </w:rPr>
              <w:t>Application-level Cashing e Azure Functions</w:t>
            </w:r>
            <w:r>
              <w:rPr>
                <w:noProof/>
                <w:webHidden/>
              </w:rPr>
              <w:tab/>
            </w:r>
            <w:r>
              <w:rPr>
                <w:noProof/>
                <w:webHidden/>
              </w:rPr>
              <w:fldChar w:fldCharType="begin"/>
            </w:r>
            <w:r>
              <w:rPr>
                <w:noProof/>
                <w:webHidden/>
              </w:rPr>
              <w:instrText xml:space="preserve"> PAGEREF _Toc150545583 \h </w:instrText>
            </w:r>
            <w:r>
              <w:rPr>
                <w:noProof/>
                <w:webHidden/>
              </w:rPr>
            </w:r>
            <w:r>
              <w:rPr>
                <w:noProof/>
                <w:webHidden/>
              </w:rPr>
              <w:fldChar w:fldCharType="separate"/>
            </w:r>
            <w:r>
              <w:rPr>
                <w:noProof/>
                <w:webHidden/>
              </w:rPr>
              <w:t>4</w:t>
            </w:r>
            <w:r>
              <w:rPr>
                <w:noProof/>
                <w:webHidden/>
              </w:rPr>
              <w:fldChar w:fldCharType="end"/>
            </w:r>
          </w:hyperlink>
        </w:p>
        <w:p w14:paraId="634BC425" w14:textId="3E4A45EC" w:rsidR="00C57CA5" w:rsidRDefault="00C57CA5">
          <w:pPr>
            <w:pStyle w:val="TOC2"/>
            <w:tabs>
              <w:tab w:val="right" w:leader="dot" w:pos="9016"/>
            </w:tabs>
            <w:rPr>
              <w:rFonts w:asciiTheme="minorHAnsi" w:eastAsiaTheme="minorEastAsia" w:hAnsiTheme="minorHAnsi"/>
              <w:noProof/>
              <w:kern w:val="2"/>
              <w:sz w:val="22"/>
              <w:lang/>
              <w14:ligatures w14:val="standardContextual"/>
            </w:rPr>
          </w:pPr>
          <w:hyperlink w:anchor="_Toc150545584" w:history="1">
            <w:r w:rsidRPr="00DF4B79">
              <w:rPr>
                <w:rStyle w:val="Hyperlink"/>
                <w:noProof/>
              </w:rPr>
              <w:t>Geo-replication</w:t>
            </w:r>
            <w:r>
              <w:rPr>
                <w:noProof/>
                <w:webHidden/>
              </w:rPr>
              <w:tab/>
            </w:r>
            <w:r>
              <w:rPr>
                <w:noProof/>
                <w:webHidden/>
              </w:rPr>
              <w:fldChar w:fldCharType="begin"/>
            </w:r>
            <w:r>
              <w:rPr>
                <w:noProof/>
                <w:webHidden/>
              </w:rPr>
              <w:instrText xml:space="preserve"> PAGEREF _Toc150545584 \h </w:instrText>
            </w:r>
            <w:r>
              <w:rPr>
                <w:noProof/>
                <w:webHidden/>
              </w:rPr>
            </w:r>
            <w:r>
              <w:rPr>
                <w:noProof/>
                <w:webHidden/>
              </w:rPr>
              <w:fldChar w:fldCharType="separate"/>
            </w:r>
            <w:r>
              <w:rPr>
                <w:noProof/>
                <w:webHidden/>
              </w:rPr>
              <w:t>4</w:t>
            </w:r>
            <w:r>
              <w:rPr>
                <w:noProof/>
                <w:webHidden/>
              </w:rPr>
              <w:fldChar w:fldCharType="end"/>
            </w:r>
          </w:hyperlink>
        </w:p>
        <w:p w14:paraId="6CB09F6C" w14:textId="6F2B0BD5" w:rsidR="00C57CA5" w:rsidRDefault="00C57CA5">
          <w:pPr>
            <w:pStyle w:val="TOC2"/>
            <w:tabs>
              <w:tab w:val="right" w:leader="dot" w:pos="9016"/>
            </w:tabs>
            <w:rPr>
              <w:rFonts w:asciiTheme="minorHAnsi" w:eastAsiaTheme="minorEastAsia" w:hAnsiTheme="minorHAnsi"/>
              <w:noProof/>
              <w:kern w:val="2"/>
              <w:sz w:val="22"/>
              <w:lang/>
              <w14:ligatures w14:val="standardContextual"/>
            </w:rPr>
          </w:pPr>
          <w:hyperlink w:anchor="_Toc150545585" w:history="1">
            <w:r w:rsidRPr="00DF4B79">
              <w:rPr>
                <w:rStyle w:val="Hyperlink"/>
                <w:noProof/>
                <w:lang w:val="pt-PT"/>
              </w:rPr>
              <w:t>Funcionalidades de pesquisa avançadas</w:t>
            </w:r>
            <w:r>
              <w:rPr>
                <w:noProof/>
                <w:webHidden/>
              </w:rPr>
              <w:tab/>
            </w:r>
            <w:r>
              <w:rPr>
                <w:noProof/>
                <w:webHidden/>
              </w:rPr>
              <w:fldChar w:fldCharType="begin"/>
            </w:r>
            <w:r>
              <w:rPr>
                <w:noProof/>
                <w:webHidden/>
              </w:rPr>
              <w:instrText xml:space="preserve"> PAGEREF _Toc150545585 \h </w:instrText>
            </w:r>
            <w:r>
              <w:rPr>
                <w:noProof/>
                <w:webHidden/>
              </w:rPr>
            </w:r>
            <w:r>
              <w:rPr>
                <w:noProof/>
                <w:webHidden/>
              </w:rPr>
              <w:fldChar w:fldCharType="separate"/>
            </w:r>
            <w:r>
              <w:rPr>
                <w:noProof/>
                <w:webHidden/>
              </w:rPr>
              <w:t>4</w:t>
            </w:r>
            <w:r>
              <w:rPr>
                <w:noProof/>
                <w:webHidden/>
              </w:rPr>
              <w:fldChar w:fldCharType="end"/>
            </w:r>
          </w:hyperlink>
        </w:p>
        <w:p w14:paraId="4EE0E639" w14:textId="33EC3669" w:rsidR="00C57CA5" w:rsidRDefault="00C57CA5">
          <w:pPr>
            <w:pStyle w:val="TOC2"/>
            <w:tabs>
              <w:tab w:val="right" w:leader="dot" w:pos="9016"/>
            </w:tabs>
            <w:rPr>
              <w:rFonts w:asciiTheme="minorHAnsi" w:eastAsiaTheme="minorEastAsia" w:hAnsiTheme="minorHAnsi"/>
              <w:noProof/>
              <w:kern w:val="2"/>
              <w:sz w:val="22"/>
              <w:lang/>
              <w14:ligatures w14:val="standardContextual"/>
            </w:rPr>
          </w:pPr>
          <w:hyperlink w:anchor="_Toc150545586" w:history="1">
            <w:r w:rsidRPr="00DF4B79">
              <w:rPr>
                <w:rStyle w:val="Hyperlink"/>
                <w:noProof/>
                <w:lang w:val="pt-PT"/>
              </w:rPr>
              <w:t>Testes</w:t>
            </w:r>
            <w:r>
              <w:rPr>
                <w:noProof/>
                <w:webHidden/>
              </w:rPr>
              <w:tab/>
            </w:r>
            <w:r>
              <w:rPr>
                <w:noProof/>
                <w:webHidden/>
              </w:rPr>
              <w:fldChar w:fldCharType="begin"/>
            </w:r>
            <w:r>
              <w:rPr>
                <w:noProof/>
                <w:webHidden/>
              </w:rPr>
              <w:instrText xml:space="preserve"> PAGEREF _Toc150545586 \h </w:instrText>
            </w:r>
            <w:r>
              <w:rPr>
                <w:noProof/>
                <w:webHidden/>
              </w:rPr>
            </w:r>
            <w:r>
              <w:rPr>
                <w:noProof/>
                <w:webHidden/>
              </w:rPr>
              <w:fldChar w:fldCharType="separate"/>
            </w:r>
            <w:r>
              <w:rPr>
                <w:noProof/>
                <w:webHidden/>
              </w:rPr>
              <w:t>4</w:t>
            </w:r>
            <w:r>
              <w:rPr>
                <w:noProof/>
                <w:webHidden/>
              </w:rPr>
              <w:fldChar w:fldCharType="end"/>
            </w:r>
          </w:hyperlink>
        </w:p>
        <w:p w14:paraId="78A51ABF" w14:textId="24ECF971" w:rsidR="00C25314" w:rsidRPr="00C25314" w:rsidRDefault="00C25314">
          <w:r>
            <w:rPr>
              <w:b/>
              <w:bCs/>
              <w:noProof/>
            </w:rPr>
            <w:fldChar w:fldCharType="end"/>
          </w:r>
        </w:p>
      </w:sdtContent>
    </w:sdt>
    <w:p w14:paraId="71001495" w14:textId="77777777" w:rsidR="00273272" w:rsidRPr="00C25314" w:rsidRDefault="00273272" w:rsidP="005C4F76">
      <w:pPr>
        <w:pStyle w:val="Style1"/>
      </w:pPr>
    </w:p>
    <w:p w14:paraId="2B229A6E" w14:textId="77777777" w:rsidR="00273272" w:rsidRPr="00C25314" w:rsidRDefault="00273272">
      <w:pPr>
        <w:spacing w:line="259" w:lineRule="auto"/>
        <w:jc w:val="left"/>
        <w:rPr>
          <w:rFonts w:ascii="Bahnschrift SemiBold" w:hAnsi="Bahnschrift SemiBold" w:cstheme="minorHAnsi"/>
          <w:b/>
          <w:bCs/>
          <w:color w:val="E84D33"/>
          <w:sz w:val="28"/>
          <w:szCs w:val="28"/>
        </w:rPr>
      </w:pPr>
      <w:r w:rsidRPr="00C25314">
        <w:br w:type="page"/>
      </w:r>
    </w:p>
    <w:p w14:paraId="698B4301" w14:textId="7F76E6EC" w:rsidR="00726E01" w:rsidRPr="007F1015" w:rsidRDefault="007F1015" w:rsidP="00C25314">
      <w:pPr>
        <w:pStyle w:val="Heading1"/>
        <w:rPr>
          <w:lang w:val="pt-PT"/>
        </w:rPr>
      </w:pPr>
      <w:bookmarkStart w:id="1" w:name="_Toc150545580"/>
      <w:r>
        <w:rPr>
          <w:lang w:val="pt-PT"/>
        </w:rPr>
        <w:t>INTRODUÇÃO</w:t>
      </w:r>
      <w:bookmarkEnd w:id="1"/>
    </w:p>
    <w:p w14:paraId="3A51E280" w14:textId="77777777" w:rsidR="002012C4" w:rsidRDefault="002E4D0E" w:rsidP="00155306">
      <w:pPr>
        <w:ind w:firstLine="708"/>
        <w:rPr>
          <w:lang w:val="pt-PT"/>
        </w:rPr>
      </w:pPr>
      <w:r>
        <w:rPr>
          <w:lang w:val="pt-PT"/>
        </w:rPr>
        <w:t xml:space="preserve">No contexto da cadeira de Sistemas de Computação em </w:t>
      </w:r>
      <w:proofErr w:type="spellStart"/>
      <w:r>
        <w:rPr>
          <w:lang w:val="pt-PT"/>
        </w:rPr>
        <w:t>Cloud</w:t>
      </w:r>
      <w:proofErr w:type="spellEnd"/>
      <w:r>
        <w:rPr>
          <w:lang w:val="pt-PT"/>
        </w:rPr>
        <w:t>,</w:t>
      </w:r>
      <w:r w:rsidR="002A4EB3">
        <w:rPr>
          <w:lang w:val="pt-PT"/>
        </w:rPr>
        <w:t xml:space="preserve"> foi-nos dado um projeto para conceber e </w:t>
      </w:r>
      <w:r w:rsidR="0029456A">
        <w:rPr>
          <w:lang w:val="pt-PT"/>
        </w:rPr>
        <w:t xml:space="preserve">implementar o </w:t>
      </w:r>
      <w:proofErr w:type="spellStart"/>
      <w:r w:rsidR="0029456A">
        <w:rPr>
          <w:lang w:val="pt-PT"/>
        </w:rPr>
        <w:t>backend</w:t>
      </w:r>
      <w:proofErr w:type="spellEnd"/>
      <w:r w:rsidR="0029456A">
        <w:rPr>
          <w:lang w:val="pt-PT"/>
        </w:rPr>
        <w:t xml:space="preserve"> a ser utilizado por uma empresa de aluguer de casas, semelhante à empresa conhecida como </w:t>
      </w:r>
      <w:proofErr w:type="spellStart"/>
      <w:r w:rsidR="0029456A">
        <w:rPr>
          <w:lang w:val="pt-PT"/>
        </w:rPr>
        <w:t>AirBnb</w:t>
      </w:r>
      <w:proofErr w:type="spellEnd"/>
      <w:r w:rsidR="00762EAC" w:rsidRPr="007F1015">
        <w:rPr>
          <w:lang w:val="pt-PT"/>
        </w:rPr>
        <w:t>.</w:t>
      </w:r>
      <w:r w:rsidR="00155306">
        <w:rPr>
          <w:lang w:val="pt-PT"/>
        </w:rPr>
        <w:t xml:space="preserve"> Esta implementação terá como funcionalidade gerir o aluguer em questão, onde os utilizadores podem disponibilizar casas ou alugar as mesmas. Adicionalmente, os utilizadores que querem alugar casa poderão questionar os proprietários sobre qualquer dúvida que possam ter sobre ela.</w:t>
      </w:r>
      <w:r w:rsidR="002012C4">
        <w:rPr>
          <w:lang w:val="pt-PT"/>
        </w:rPr>
        <w:t xml:space="preserve"> </w:t>
      </w:r>
    </w:p>
    <w:p w14:paraId="513C5D15" w14:textId="6BB92F20" w:rsidR="00155306" w:rsidRPr="00155306" w:rsidRDefault="002012C4" w:rsidP="00155306">
      <w:pPr>
        <w:ind w:firstLine="708"/>
        <w:rPr>
          <w:lang w:val="pt-PT"/>
        </w:rPr>
      </w:pPr>
      <w:r>
        <w:rPr>
          <w:lang w:val="pt-PT"/>
        </w:rPr>
        <w:t xml:space="preserve">Este sistema funciona de forma semelhante a uma equipa, onde o App </w:t>
      </w:r>
      <w:proofErr w:type="spellStart"/>
      <w:r>
        <w:rPr>
          <w:lang w:val="pt-PT"/>
        </w:rPr>
        <w:t>Service</w:t>
      </w:r>
      <w:proofErr w:type="spellEnd"/>
      <w:r>
        <w:rPr>
          <w:lang w:val="pt-PT"/>
        </w:rPr>
        <w:t xml:space="preserve"> é o líder, a </w:t>
      </w:r>
      <w:proofErr w:type="spellStart"/>
      <w:r>
        <w:rPr>
          <w:lang w:val="pt-PT"/>
        </w:rPr>
        <w:t>Blob</w:t>
      </w:r>
      <w:proofErr w:type="spellEnd"/>
      <w:r>
        <w:rPr>
          <w:lang w:val="pt-PT"/>
        </w:rPr>
        <w:t xml:space="preserve"> </w:t>
      </w:r>
      <w:proofErr w:type="spellStart"/>
      <w:r>
        <w:rPr>
          <w:lang w:val="pt-PT"/>
        </w:rPr>
        <w:t>Storage</w:t>
      </w:r>
      <w:proofErr w:type="spellEnd"/>
      <w:r>
        <w:rPr>
          <w:lang w:val="pt-PT"/>
        </w:rPr>
        <w:t xml:space="preserve"> funciona como armazém, e o Cosmos DB regista detalhes sobre os membros (utilizadores).</w:t>
      </w:r>
    </w:p>
    <w:p w14:paraId="61D32214" w14:textId="241CEB29" w:rsidR="00155306" w:rsidRDefault="00155306" w:rsidP="00155306">
      <w:pPr>
        <w:ind w:firstLine="708"/>
        <w:rPr>
          <w:lang w:val="pt-PT"/>
        </w:rPr>
      </w:pPr>
      <w:r w:rsidRPr="00155306">
        <w:rPr>
          <w:lang w:val="pt-PT"/>
        </w:rPr>
        <w:t>O objetivo global deste projeto é explorar como este tipo de serviços, quando aplicados de forma a estar</w:t>
      </w:r>
      <w:r>
        <w:rPr>
          <w:lang w:val="pt-PT"/>
        </w:rPr>
        <w:t>em</w:t>
      </w:r>
      <w:r w:rsidRPr="00155306">
        <w:rPr>
          <w:lang w:val="pt-PT"/>
        </w:rPr>
        <w:t xml:space="preserve"> acessíveis na </w:t>
      </w:r>
      <w:proofErr w:type="spellStart"/>
      <w:r w:rsidRPr="00155306">
        <w:rPr>
          <w:lang w:val="pt-PT"/>
        </w:rPr>
        <w:t>cloud</w:t>
      </w:r>
      <w:proofErr w:type="spellEnd"/>
      <w:r w:rsidRPr="00155306">
        <w:rPr>
          <w:lang w:val="pt-PT"/>
        </w:rPr>
        <w:t>, podem resultar em aplicações rápidas e com</w:t>
      </w:r>
      <w:r>
        <w:rPr>
          <w:lang w:val="pt-PT"/>
        </w:rPr>
        <w:t xml:space="preserve"> uma</w:t>
      </w:r>
      <w:r w:rsidRPr="00155306">
        <w:rPr>
          <w:lang w:val="pt-PT"/>
        </w:rPr>
        <w:t xml:space="preserve"> capacidade</w:t>
      </w:r>
      <w:r>
        <w:rPr>
          <w:lang w:val="pt-PT"/>
        </w:rPr>
        <w:t xml:space="preserve"> imensa</w:t>
      </w:r>
      <w:r w:rsidRPr="00155306">
        <w:rPr>
          <w:lang w:val="pt-PT"/>
        </w:rPr>
        <w:t xml:space="preserve"> de escalabilidade</w:t>
      </w:r>
      <w:r>
        <w:rPr>
          <w:lang w:val="pt-PT"/>
        </w:rPr>
        <w:t xml:space="preserve"> e disponibilidade</w:t>
      </w:r>
      <w:r w:rsidRPr="00155306">
        <w:rPr>
          <w:lang w:val="pt-PT"/>
        </w:rPr>
        <w:t>.</w:t>
      </w:r>
    </w:p>
    <w:p w14:paraId="04763B1F" w14:textId="77777777" w:rsidR="00155306" w:rsidRDefault="00155306">
      <w:pPr>
        <w:spacing w:line="259" w:lineRule="auto"/>
        <w:jc w:val="left"/>
        <w:rPr>
          <w:lang w:val="pt-PT"/>
        </w:rPr>
      </w:pPr>
      <w:r>
        <w:rPr>
          <w:lang w:val="pt-PT"/>
        </w:rPr>
        <w:br w:type="page"/>
      </w:r>
    </w:p>
    <w:p w14:paraId="5D9123F2" w14:textId="2713E9A7" w:rsidR="00155306" w:rsidRDefault="00FD49FC" w:rsidP="00FD49FC">
      <w:pPr>
        <w:pStyle w:val="Heading1"/>
        <w:rPr>
          <w:lang w:val="pt-PT"/>
        </w:rPr>
      </w:pPr>
      <w:bookmarkStart w:id="2" w:name="_Toc150545581"/>
      <w:r>
        <w:rPr>
          <w:lang w:val="pt-PT"/>
        </w:rPr>
        <w:t>DESIGN</w:t>
      </w:r>
      <w:bookmarkEnd w:id="2"/>
    </w:p>
    <w:p w14:paraId="114549F9" w14:textId="3A496CA5" w:rsidR="002012C4" w:rsidRDefault="002012C4" w:rsidP="002012C4">
      <w:pPr>
        <w:pStyle w:val="Heading2"/>
        <w:rPr>
          <w:lang w:val="pt-PT"/>
        </w:rPr>
      </w:pPr>
      <w:bookmarkStart w:id="3" w:name="_Toc150545582"/>
      <w:r>
        <w:rPr>
          <w:lang w:val="pt-PT"/>
        </w:rPr>
        <w:t>Funcionalidade Geral</w:t>
      </w:r>
      <w:bookmarkEnd w:id="3"/>
    </w:p>
    <w:p w14:paraId="1DF70D99" w14:textId="77777777" w:rsidR="00F34832" w:rsidRDefault="00F34832" w:rsidP="00F34832">
      <w:pPr>
        <w:ind w:firstLine="708"/>
        <w:rPr>
          <w:lang w:val="pt-PT"/>
        </w:rPr>
      </w:pPr>
      <w:r>
        <w:rPr>
          <w:lang w:val="pt-PT"/>
        </w:rPr>
        <w:t>Como mencionado anteriormente, o</w:t>
      </w:r>
      <w:r w:rsidRPr="009D2E06">
        <w:rPr>
          <w:lang w:val="pt-PT"/>
        </w:rPr>
        <w:t xml:space="preserve"> sistema é como</w:t>
      </w:r>
      <w:r>
        <w:rPr>
          <w:lang w:val="pt-PT"/>
        </w:rPr>
        <w:t xml:space="preserve"> se fosse</w:t>
      </w:r>
      <w:r w:rsidRPr="009D2E06">
        <w:rPr>
          <w:lang w:val="pt-PT"/>
        </w:rPr>
        <w:t xml:space="preserve"> uma equipa, com diferentes membros a realizar tarefas específicas. </w:t>
      </w:r>
      <w:r>
        <w:rPr>
          <w:lang w:val="pt-PT"/>
        </w:rPr>
        <w:t xml:space="preserve">O App </w:t>
      </w:r>
      <w:proofErr w:type="spellStart"/>
      <w:r>
        <w:rPr>
          <w:lang w:val="pt-PT"/>
        </w:rPr>
        <w:t>Service</w:t>
      </w:r>
      <w:proofErr w:type="spellEnd"/>
      <w:r w:rsidRPr="009D2E06">
        <w:rPr>
          <w:lang w:val="pt-PT"/>
        </w:rPr>
        <w:t xml:space="preserve"> </w:t>
      </w:r>
      <w:r>
        <w:rPr>
          <w:lang w:val="pt-PT"/>
        </w:rPr>
        <w:t xml:space="preserve">funciona </w:t>
      </w:r>
      <w:r w:rsidRPr="009D2E06">
        <w:rPr>
          <w:lang w:val="pt-PT"/>
        </w:rPr>
        <w:t xml:space="preserve">como o líder da equipa, </w:t>
      </w:r>
      <w:r>
        <w:rPr>
          <w:lang w:val="pt-PT"/>
        </w:rPr>
        <w:t xml:space="preserve">a </w:t>
      </w:r>
      <w:r w:rsidRPr="009D2E06">
        <w:rPr>
          <w:lang w:val="pt-PT"/>
        </w:rPr>
        <w:t>orienta</w:t>
      </w:r>
      <w:r>
        <w:rPr>
          <w:lang w:val="pt-PT"/>
        </w:rPr>
        <w:t>r</w:t>
      </w:r>
      <w:r w:rsidRPr="009D2E06">
        <w:rPr>
          <w:lang w:val="pt-PT"/>
        </w:rPr>
        <w:t xml:space="preserve"> a comunicação entre a equipa e o mundo exterior.</w:t>
      </w:r>
    </w:p>
    <w:p w14:paraId="644227AC" w14:textId="4307FD54" w:rsidR="002012C4" w:rsidRDefault="002012C4" w:rsidP="002012C4">
      <w:pPr>
        <w:ind w:firstLine="708"/>
        <w:rPr>
          <w:lang w:val="pt-PT"/>
        </w:rPr>
      </w:pPr>
      <w:r>
        <w:rPr>
          <w:lang w:val="pt-PT"/>
        </w:rPr>
        <w:t xml:space="preserve">A </w:t>
      </w:r>
      <w:proofErr w:type="spellStart"/>
      <w:r w:rsidR="009D2E06" w:rsidRPr="009D2E06">
        <w:rPr>
          <w:lang w:val="pt-PT"/>
        </w:rPr>
        <w:t>Blob</w:t>
      </w:r>
      <w:proofErr w:type="spellEnd"/>
      <w:r w:rsidR="009D2E06" w:rsidRPr="009D2E06">
        <w:rPr>
          <w:lang w:val="pt-PT"/>
        </w:rPr>
        <w:t xml:space="preserve"> </w:t>
      </w:r>
      <w:proofErr w:type="spellStart"/>
      <w:r w:rsidR="009D2E06" w:rsidRPr="009D2E06">
        <w:rPr>
          <w:lang w:val="pt-PT"/>
        </w:rPr>
        <w:t>Storage</w:t>
      </w:r>
      <w:proofErr w:type="spellEnd"/>
      <w:r w:rsidR="009D2E06" w:rsidRPr="009D2E06">
        <w:rPr>
          <w:lang w:val="pt-PT"/>
        </w:rPr>
        <w:t xml:space="preserve"> </w:t>
      </w:r>
      <w:r w:rsidR="009D2E06">
        <w:rPr>
          <w:lang w:val="pt-PT"/>
        </w:rPr>
        <w:t>funciona</w:t>
      </w:r>
      <w:r w:rsidR="009D2E06" w:rsidRPr="009D2E06">
        <w:rPr>
          <w:lang w:val="pt-PT"/>
        </w:rPr>
        <w:t xml:space="preserve"> como </w:t>
      </w:r>
      <w:r w:rsidR="009D2E06">
        <w:rPr>
          <w:lang w:val="pt-PT"/>
        </w:rPr>
        <w:t>um armazém</w:t>
      </w:r>
      <w:r w:rsidR="009D2E06" w:rsidRPr="009D2E06">
        <w:rPr>
          <w:lang w:val="pt-PT"/>
        </w:rPr>
        <w:t xml:space="preserve"> onde a equipa </w:t>
      </w:r>
      <w:r w:rsidR="009D2E06">
        <w:rPr>
          <w:lang w:val="pt-PT"/>
        </w:rPr>
        <w:t xml:space="preserve">pode </w:t>
      </w:r>
      <w:r w:rsidR="009D2E06" w:rsidRPr="009D2E06">
        <w:rPr>
          <w:lang w:val="pt-PT"/>
        </w:rPr>
        <w:t>mant</w:t>
      </w:r>
      <w:r w:rsidR="009D2E06">
        <w:rPr>
          <w:lang w:val="pt-PT"/>
        </w:rPr>
        <w:t>er</w:t>
      </w:r>
      <w:r w:rsidR="009D2E06" w:rsidRPr="009D2E06">
        <w:rPr>
          <w:lang w:val="pt-PT"/>
        </w:rPr>
        <w:t xml:space="preserve"> as fotografias e os vídeos </w:t>
      </w:r>
      <w:r w:rsidR="009D2E06">
        <w:rPr>
          <w:lang w:val="pt-PT"/>
        </w:rPr>
        <w:t>de forma</w:t>
      </w:r>
      <w:r w:rsidR="009D2E06" w:rsidRPr="009D2E06">
        <w:rPr>
          <w:lang w:val="pt-PT"/>
        </w:rPr>
        <w:t xml:space="preserve"> organizad</w:t>
      </w:r>
      <w:r w:rsidR="009D2E06">
        <w:rPr>
          <w:lang w:val="pt-PT"/>
        </w:rPr>
        <w:t>a</w:t>
      </w:r>
      <w:r w:rsidR="009D2E06" w:rsidRPr="009D2E06">
        <w:rPr>
          <w:lang w:val="pt-PT"/>
        </w:rPr>
        <w:t>. É fácil colocar e retirar coisas sempre que necessário</w:t>
      </w:r>
      <w:r>
        <w:rPr>
          <w:lang w:val="pt-PT"/>
        </w:rPr>
        <w:t xml:space="preserve"> de forma eficiente e a implementação da </w:t>
      </w:r>
      <w:proofErr w:type="spellStart"/>
      <w:r>
        <w:rPr>
          <w:lang w:val="pt-PT"/>
        </w:rPr>
        <w:t>Blob</w:t>
      </w:r>
      <w:proofErr w:type="spellEnd"/>
      <w:r>
        <w:rPr>
          <w:lang w:val="pt-PT"/>
        </w:rPr>
        <w:t xml:space="preserve"> </w:t>
      </w:r>
      <w:proofErr w:type="spellStart"/>
      <w:r>
        <w:rPr>
          <w:lang w:val="pt-PT"/>
        </w:rPr>
        <w:t>Storage</w:t>
      </w:r>
      <w:proofErr w:type="spellEnd"/>
      <w:r>
        <w:rPr>
          <w:lang w:val="pt-PT"/>
        </w:rPr>
        <w:t xml:space="preserve"> aumenta a capacidade do sistema para gerir estes tipos de informação</w:t>
      </w:r>
      <w:r w:rsidR="009D2E06" w:rsidRPr="009D2E06">
        <w:rPr>
          <w:lang w:val="pt-PT"/>
        </w:rPr>
        <w:t>.</w:t>
      </w:r>
      <w:r w:rsidR="009D2E06">
        <w:rPr>
          <w:lang w:val="pt-PT"/>
        </w:rPr>
        <w:t xml:space="preserve"> </w:t>
      </w:r>
    </w:p>
    <w:p w14:paraId="71898F94" w14:textId="49C61E9F" w:rsidR="009D2E06" w:rsidRDefault="002012C4" w:rsidP="002012C4">
      <w:pPr>
        <w:ind w:firstLine="708"/>
        <w:rPr>
          <w:lang w:val="pt-PT"/>
        </w:rPr>
      </w:pPr>
      <w:r>
        <w:rPr>
          <w:lang w:val="pt-PT"/>
        </w:rPr>
        <w:t xml:space="preserve">O </w:t>
      </w:r>
      <w:r w:rsidR="009D2E06" w:rsidRPr="009D2E06">
        <w:rPr>
          <w:lang w:val="pt-PT"/>
        </w:rPr>
        <w:t>Cosmos DB</w:t>
      </w:r>
      <w:r>
        <w:rPr>
          <w:lang w:val="pt-PT"/>
        </w:rPr>
        <w:t xml:space="preserve"> serve como base de dados principal e</w:t>
      </w:r>
      <w:r w:rsidR="009D2E06" w:rsidRPr="009D2E06">
        <w:rPr>
          <w:lang w:val="pt-PT"/>
        </w:rPr>
        <w:t xml:space="preserve"> regista detalhes importantes sobre utilizadores, casas, alugueres e perguntas. </w:t>
      </w:r>
      <w:r>
        <w:rPr>
          <w:lang w:val="pt-PT"/>
        </w:rPr>
        <w:t>Esta ferramenta  proporciona flexibilidade em termos de modelagem de dados, ou por outras palavras, a</w:t>
      </w:r>
      <w:r w:rsidR="009D2E06" w:rsidRPr="009D2E06">
        <w:rPr>
          <w:lang w:val="pt-PT"/>
        </w:rPr>
        <w:t>juda a equipa a encontrar informações rapidamente e a manter tudo em ordem.</w:t>
      </w:r>
    </w:p>
    <w:p w14:paraId="0FDA8E48" w14:textId="589CF27C" w:rsidR="009D2E06" w:rsidRDefault="009D2E06" w:rsidP="009D2E06">
      <w:pPr>
        <w:ind w:firstLine="708"/>
        <w:rPr>
          <w:lang w:val="pt-PT"/>
        </w:rPr>
      </w:pPr>
      <w:r w:rsidRPr="009D2E06">
        <w:rPr>
          <w:lang w:val="pt-PT"/>
        </w:rPr>
        <w:t>Os utilizadores, as casas, os alugueres e as perguntas são como os membros da equipa, cada um com o seu próprio conjunto de detalhes. Por exemplo, os utilizadores têm alcunhas</w:t>
      </w:r>
      <w:r>
        <w:rPr>
          <w:lang w:val="pt-PT"/>
        </w:rPr>
        <w:t>, nomes</w:t>
      </w:r>
      <w:r w:rsidR="002012C4">
        <w:rPr>
          <w:lang w:val="pt-PT"/>
        </w:rPr>
        <w:t xml:space="preserve">, </w:t>
      </w:r>
      <w:proofErr w:type="spellStart"/>
      <w:r w:rsidR="002012C4">
        <w:rPr>
          <w:lang w:val="pt-PT"/>
        </w:rPr>
        <w:t>hashs</w:t>
      </w:r>
      <w:proofErr w:type="spellEnd"/>
      <w:r w:rsidR="002012C4">
        <w:rPr>
          <w:lang w:val="pt-PT"/>
        </w:rPr>
        <w:t xml:space="preserve"> de passwords</w:t>
      </w:r>
      <w:r w:rsidRPr="009D2E06">
        <w:rPr>
          <w:lang w:val="pt-PT"/>
        </w:rPr>
        <w:t xml:space="preserve"> e fotografias, enquanto as casas têm nomes</w:t>
      </w:r>
      <w:r>
        <w:rPr>
          <w:lang w:val="pt-PT"/>
        </w:rPr>
        <w:t>,</w:t>
      </w:r>
      <w:r w:rsidRPr="009D2E06">
        <w:rPr>
          <w:lang w:val="pt-PT"/>
        </w:rPr>
        <w:t xml:space="preserve"> localizações</w:t>
      </w:r>
      <w:r>
        <w:rPr>
          <w:lang w:val="pt-PT"/>
        </w:rPr>
        <w:t>, detalhes e fotografias</w:t>
      </w:r>
      <w:r w:rsidR="002012C4">
        <w:rPr>
          <w:lang w:val="pt-PT"/>
        </w:rPr>
        <w:t>.</w:t>
      </w:r>
      <w:r w:rsidR="002012C4" w:rsidRPr="002012C4">
        <w:rPr>
          <w:lang w:val="pt-PT"/>
        </w:rPr>
        <w:t xml:space="preserve"> </w:t>
      </w:r>
      <w:r w:rsidR="002012C4">
        <w:rPr>
          <w:lang w:val="pt-PT"/>
        </w:rPr>
        <w:t>O</w:t>
      </w:r>
      <w:r w:rsidR="002012C4" w:rsidRPr="002012C4">
        <w:rPr>
          <w:lang w:val="pt-PT"/>
        </w:rPr>
        <w:t>s alugueres estão ligados a casas e utilizadores, capturando informações sobre a casa alugada, o utilizador que aluga, o período e o preço</w:t>
      </w:r>
      <w:r w:rsidRPr="009D2E06">
        <w:rPr>
          <w:lang w:val="pt-PT"/>
        </w:rPr>
        <w:t>.</w:t>
      </w:r>
      <w:r>
        <w:rPr>
          <w:lang w:val="pt-PT"/>
        </w:rPr>
        <w:t xml:space="preserve"> </w:t>
      </w:r>
      <w:r w:rsidRPr="009D2E06">
        <w:rPr>
          <w:lang w:val="pt-PT"/>
        </w:rPr>
        <w:t xml:space="preserve">O sistema segue um conjunto de regras (pontos de extremidade </w:t>
      </w:r>
      <w:proofErr w:type="spellStart"/>
      <w:r w:rsidRPr="009D2E06">
        <w:rPr>
          <w:lang w:val="pt-PT"/>
        </w:rPr>
        <w:t>RESTful</w:t>
      </w:r>
      <w:proofErr w:type="spellEnd"/>
      <w:r w:rsidRPr="009D2E06">
        <w:rPr>
          <w:lang w:val="pt-PT"/>
        </w:rPr>
        <w:t xml:space="preserve">) para </w:t>
      </w:r>
      <w:r w:rsidR="002012C4" w:rsidRPr="002012C4">
        <w:rPr>
          <w:lang w:val="pt-PT"/>
        </w:rPr>
        <w:t xml:space="preserve">criar, atualizar e recuperar informações sobre utilizadores, </w:t>
      </w:r>
      <w:r w:rsidR="002012C4">
        <w:rPr>
          <w:lang w:val="pt-PT"/>
        </w:rPr>
        <w:t>media</w:t>
      </w:r>
      <w:r w:rsidR="002012C4" w:rsidRPr="002012C4">
        <w:rPr>
          <w:lang w:val="pt-PT"/>
        </w:rPr>
        <w:t>, casas, alugueres e perguntas</w:t>
      </w:r>
      <w:r w:rsidR="002012C4">
        <w:rPr>
          <w:lang w:val="pt-PT"/>
        </w:rPr>
        <w:t xml:space="preserve">, o que facilita </w:t>
      </w:r>
      <w:r w:rsidRPr="009D2E06">
        <w:rPr>
          <w:lang w:val="pt-PT"/>
        </w:rPr>
        <w:t>a comunicação,</w:t>
      </w:r>
      <w:r w:rsidR="002012C4">
        <w:rPr>
          <w:lang w:val="pt-PT"/>
        </w:rPr>
        <w:t xml:space="preserve"> e por sua vez</w:t>
      </w:r>
      <w:r w:rsidRPr="009D2E06">
        <w:rPr>
          <w:lang w:val="pt-PT"/>
        </w:rPr>
        <w:t xml:space="preserve"> a compreensão entre a equipa e </w:t>
      </w:r>
      <w:r>
        <w:rPr>
          <w:lang w:val="pt-PT"/>
        </w:rPr>
        <w:t>os restantes</w:t>
      </w:r>
      <w:r w:rsidRPr="009D2E06">
        <w:rPr>
          <w:lang w:val="pt-PT"/>
        </w:rPr>
        <w:t>.</w:t>
      </w:r>
    </w:p>
    <w:p w14:paraId="78DDD920" w14:textId="77777777" w:rsidR="00F34832" w:rsidRDefault="00F34832">
      <w:pPr>
        <w:spacing w:line="259" w:lineRule="auto"/>
        <w:jc w:val="left"/>
        <w:rPr>
          <w:rFonts w:cstheme="minorHAnsi"/>
          <w:color w:val="366AB0"/>
          <w:szCs w:val="24"/>
        </w:rPr>
      </w:pPr>
      <w:r>
        <w:br w:type="page"/>
      </w:r>
    </w:p>
    <w:p w14:paraId="20954558" w14:textId="639F7F27" w:rsidR="00F34832" w:rsidRPr="00F34832" w:rsidRDefault="00F34832" w:rsidP="00F34832">
      <w:pPr>
        <w:pStyle w:val="Heading2"/>
      </w:pPr>
      <w:bookmarkStart w:id="4" w:name="_Toc150545583"/>
      <w:r w:rsidRPr="00F34832">
        <w:t>Application-level Cashing</w:t>
      </w:r>
      <w:r>
        <w:t xml:space="preserve"> e</w:t>
      </w:r>
      <w:r w:rsidRPr="00F34832">
        <w:t xml:space="preserve"> A</w:t>
      </w:r>
      <w:r>
        <w:t>zure Functions</w:t>
      </w:r>
      <w:bookmarkEnd w:id="4"/>
    </w:p>
    <w:p w14:paraId="7C1D4B70" w14:textId="0A9D4FD7" w:rsidR="00F34832" w:rsidRDefault="00F34832" w:rsidP="009D2E06">
      <w:pPr>
        <w:ind w:firstLine="708"/>
        <w:rPr>
          <w:lang w:val="pt-PT"/>
        </w:rPr>
      </w:pPr>
      <w:r>
        <w:rPr>
          <w:lang w:val="pt-PT"/>
        </w:rPr>
        <w:t xml:space="preserve">O Cache do </w:t>
      </w:r>
      <w:proofErr w:type="spellStart"/>
      <w:r>
        <w:rPr>
          <w:lang w:val="pt-PT"/>
        </w:rPr>
        <w:t>Azure</w:t>
      </w:r>
      <w:proofErr w:type="spellEnd"/>
      <w:r>
        <w:rPr>
          <w:lang w:val="pt-PT"/>
        </w:rPr>
        <w:t xml:space="preserve"> para armazenamento em </w:t>
      </w:r>
      <w:proofErr w:type="spellStart"/>
      <w:r>
        <w:rPr>
          <w:lang w:val="pt-PT"/>
        </w:rPr>
        <w:t>Application-level</w:t>
      </w:r>
      <w:proofErr w:type="spellEnd"/>
      <w:r>
        <w:rPr>
          <w:lang w:val="pt-PT"/>
        </w:rPr>
        <w:t xml:space="preserve"> </w:t>
      </w:r>
      <w:proofErr w:type="spellStart"/>
      <w:r>
        <w:rPr>
          <w:lang w:val="pt-PT"/>
        </w:rPr>
        <w:t>Caching</w:t>
      </w:r>
      <w:proofErr w:type="spellEnd"/>
      <w:r>
        <w:rPr>
          <w:lang w:val="pt-PT"/>
        </w:rPr>
        <w:t xml:space="preserve"> melhora o desempenho do sistema significativamente, também otimiza as operações e os cálculos da base de dados. Isto porque “memoriza” o que já foi feito anteriormente.</w:t>
      </w:r>
    </w:p>
    <w:p w14:paraId="3C4977EF" w14:textId="77777777" w:rsidR="00F34832" w:rsidRDefault="00F34832" w:rsidP="00F34832">
      <w:pPr>
        <w:ind w:firstLine="708"/>
        <w:rPr>
          <w:lang w:val="pt-PT"/>
        </w:rPr>
      </w:pPr>
      <w:r w:rsidRPr="00F34832">
        <w:rPr>
          <w:lang w:val="pt-PT"/>
        </w:rPr>
        <w:t xml:space="preserve">O </w:t>
      </w:r>
      <w:proofErr w:type="spellStart"/>
      <w:r w:rsidRPr="00F34832">
        <w:rPr>
          <w:lang w:val="pt-PT"/>
        </w:rPr>
        <w:t>Azure</w:t>
      </w:r>
      <w:proofErr w:type="spellEnd"/>
      <w:r w:rsidRPr="00F34832">
        <w:rPr>
          <w:lang w:val="pt-PT"/>
        </w:rPr>
        <w:t xml:space="preserve"> </w:t>
      </w:r>
      <w:proofErr w:type="spellStart"/>
      <w:r w:rsidRPr="00F34832">
        <w:rPr>
          <w:lang w:val="pt-PT"/>
        </w:rPr>
        <w:t>Functions</w:t>
      </w:r>
      <w:proofErr w:type="spellEnd"/>
      <w:r w:rsidRPr="00F34832">
        <w:rPr>
          <w:lang w:val="pt-PT"/>
        </w:rPr>
        <w:t xml:space="preserve"> é utilizado para executar cálculos periódicos, como calcular as casas com desconto</w:t>
      </w:r>
      <w:r>
        <w:rPr>
          <w:lang w:val="pt-PT"/>
        </w:rPr>
        <w:t xml:space="preserve"> e</w:t>
      </w:r>
      <w:r w:rsidRPr="00F34832">
        <w:rPr>
          <w:lang w:val="pt-PT"/>
        </w:rPr>
        <w:t xml:space="preserve"> as casas mais vistas. Além disso, o </w:t>
      </w:r>
      <w:proofErr w:type="spellStart"/>
      <w:r w:rsidRPr="00F34832">
        <w:rPr>
          <w:lang w:val="pt-PT"/>
        </w:rPr>
        <w:t>Azure</w:t>
      </w:r>
      <w:proofErr w:type="spellEnd"/>
      <w:r w:rsidRPr="00F34832">
        <w:rPr>
          <w:lang w:val="pt-PT"/>
        </w:rPr>
        <w:t xml:space="preserve"> </w:t>
      </w:r>
      <w:proofErr w:type="spellStart"/>
      <w:r w:rsidRPr="00F34832">
        <w:rPr>
          <w:lang w:val="pt-PT"/>
        </w:rPr>
        <w:t>Functions</w:t>
      </w:r>
      <w:proofErr w:type="spellEnd"/>
      <w:r w:rsidRPr="00F34832">
        <w:rPr>
          <w:lang w:val="pt-PT"/>
        </w:rPr>
        <w:t xml:space="preserve"> ajuda a atualizar as informações com base nas alterações da base de dados.</w:t>
      </w:r>
      <w:r>
        <w:rPr>
          <w:lang w:val="pt-PT"/>
        </w:rPr>
        <w:t xml:space="preserve"> Ou seja, pode </w:t>
      </w:r>
      <w:r w:rsidR="002012C4" w:rsidRPr="002012C4">
        <w:rPr>
          <w:lang w:val="pt-PT"/>
        </w:rPr>
        <w:t xml:space="preserve">executar automaticamente algumas tarefas em alturas específicas. </w:t>
      </w:r>
    </w:p>
    <w:p w14:paraId="0DC7FCE5" w14:textId="0ADD2CAF" w:rsidR="00F34832" w:rsidRDefault="00F34832" w:rsidP="00F34832">
      <w:pPr>
        <w:pStyle w:val="Heading2"/>
      </w:pPr>
      <w:bookmarkStart w:id="5" w:name="_Toc150545584"/>
      <w:r>
        <w:t>Geo-replication</w:t>
      </w:r>
      <w:bookmarkEnd w:id="5"/>
    </w:p>
    <w:p w14:paraId="22887A02" w14:textId="238D0E3E" w:rsidR="002012C4" w:rsidRDefault="00F34832" w:rsidP="00F34832">
      <w:pPr>
        <w:ind w:firstLine="708"/>
        <w:rPr>
          <w:lang w:val="pt-PT"/>
        </w:rPr>
      </w:pPr>
      <w:r w:rsidRPr="00F34832">
        <w:rPr>
          <w:lang w:val="pt-PT"/>
        </w:rPr>
        <w:t xml:space="preserve">Para uma maior disponibilidade, o sistema pode ser </w:t>
      </w:r>
      <w:r>
        <w:rPr>
          <w:lang w:val="pt-PT"/>
        </w:rPr>
        <w:t>expandido</w:t>
      </w:r>
      <w:r w:rsidRPr="00F34832">
        <w:rPr>
          <w:lang w:val="pt-PT"/>
        </w:rPr>
        <w:t xml:space="preserve"> para ser implementado de forma eficiente em configurações </w:t>
      </w:r>
      <w:proofErr w:type="spellStart"/>
      <w:r w:rsidRPr="00F34832">
        <w:rPr>
          <w:lang w:val="pt-PT"/>
        </w:rPr>
        <w:t>geo-replicadas</w:t>
      </w:r>
      <w:proofErr w:type="spellEnd"/>
      <w:r w:rsidRPr="00F34832">
        <w:rPr>
          <w:lang w:val="pt-PT"/>
        </w:rPr>
        <w:t xml:space="preserve"> em vários centros de dados</w:t>
      </w:r>
      <w:r>
        <w:rPr>
          <w:lang w:val="pt-PT"/>
        </w:rPr>
        <w:t>. O Cosmos DB possibilita esta opção, isto significa que o sistema pode</w:t>
      </w:r>
      <w:r w:rsidR="002012C4" w:rsidRPr="002012C4">
        <w:rPr>
          <w:lang w:val="pt-PT"/>
        </w:rPr>
        <w:t xml:space="preserve"> até trabalhar em diferentes locais ao mesmo tempo</w:t>
      </w:r>
      <w:r>
        <w:rPr>
          <w:lang w:val="pt-PT"/>
        </w:rPr>
        <w:t>.</w:t>
      </w:r>
    </w:p>
    <w:p w14:paraId="2DB42925" w14:textId="3A6652DA" w:rsidR="00C57CA5" w:rsidRDefault="00C57CA5" w:rsidP="00C57CA5">
      <w:pPr>
        <w:pStyle w:val="Heading2"/>
        <w:rPr>
          <w:lang w:val="pt-PT"/>
        </w:rPr>
      </w:pPr>
      <w:bookmarkStart w:id="6" w:name="_Toc150545585"/>
      <w:r>
        <w:rPr>
          <w:lang w:val="pt-PT"/>
        </w:rPr>
        <w:t>Funcionalidades de pesquisa avançadas</w:t>
      </w:r>
      <w:bookmarkEnd w:id="6"/>
    </w:p>
    <w:p w14:paraId="479A16B2" w14:textId="2096E5CA" w:rsidR="00C57CA5" w:rsidRDefault="00C57CA5" w:rsidP="00C57CA5">
      <w:pPr>
        <w:ind w:firstLine="708"/>
        <w:rPr>
          <w:lang w:val="pt-PT"/>
        </w:rPr>
      </w:pPr>
      <w:r w:rsidRPr="00C57CA5">
        <w:rPr>
          <w:lang w:val="pt-PT"/>
        </w:rPr>
        <w:t>O sistema</w:t>
      </w:r>
      <w:r>
        <w:rPr>
          <w:lang w:val="pt-PT"/>
        </w:rPr>
        <w:t xml:space="preserve"> pode</w:t>
      </w:r>
      <w:r w:rsidRPr="00C57CA5">
        <w:rPr>
          <w:lang w:val="pt-PT"/>
        </w:rPr>
        <w:t xml:space="preserve"> suporta</w:t>
      </w:r>
      <w:r>
        <w:rPr>
          <w:lang w:val="pt-PT"/>
        </w:rPr>
        <w:t>r</w:t>
      </w:r>
      <w:r w:rsidRPr="00C57CA5">
        <w:rPr>
          <w:lang w:val="pt-PT"/>
        </w:rPr>
        <w:t xml:space="preserve"> funcionalidades de pesquisa avançadas, incluindo a pesquisa nas descrições ou comentários das casas e a integração com </w:t>
      </w:r>
      <w:r>
        <w:rPr>
          <w:lang w:val="pt-PT"/>
        </w:rPr>
        <w:t>o</w:t>
      </w:r>
      <w:r w:rsidRPr="00C57CA5">
        <w:rPr>
          <w:lang w:val="pt-PT"/>
        </w:rPr>
        <w:t xml:space="preserve"> </w:t>
      </w:r>
      <w:proofErr w:type="spellStart"/>
      <w:r w:rsidRPr="00C57CA5">
        <w:rPr>
          <w:lang w:val="pt-PT"/>
        </w:rPr>
        <w:t>Azure</w:t>
      </w:r>
      <w:proofErr w:type="spellEnd"/>
      <w:r w:rsidRPr="00C57CA5">
        <w:rPr>
          <w:lang w:val="pt-PT"/>
        </w:rPr>
        <w:t xml:space="preserve"> </w:t>
      </w:r>
      <w:proofErr w:type="spellStart"/>
      <w:r w:rsidRPr="00C57CA5">
        <w:rPr>
          <w:lang w:val="pt-PT"/>
        </w:rPr>
        <w:t>Cognitive</w:t>
      </w:r>
      <w:proofErr w:type="spellEnd"/>
      <w:r w:rsidRPr="00C57CA5">
        <w:rPr>
          <w:lang w:val="pt-PT"/>
        </w:rPr>
        <w:t xml:space="preserve"> </w:t>
      </w:r>
      <w:proofErr w:type="spellStart"/>
      <w:r w:rsidRPr="00C57CA5">
        <w:rPr>
          <w:lang w:val="pt-PT"/>
        </w:rPr>
        <w:t>Search</w:t>
      </w:r>
      <w:proofErr w:type="spellEnd"/>
      <w:r w:rsidRPr="00C57CA5">
        <w:rPr>
          <w:lang w:val="pt-PT"/>
        </w:rPr>
        <w:t xml:space="preserve">. Além disso, os cálculos como casas ou localizações de tendências </w:t>
      </w:r>
      <w:r>
        <w:rPr>
          <w:lang w:val="pt-PT"/>
        </w:rPr>
        <w:t>podem ser</w:t>
      </w:r>
      <w:r w:rsidRPr="00C57CA5">
        <w:rPr>
          <w:lang w:val="pt-PT"/>
        </w:rPr>
        <w:t xml:space="preserve"> implementados utilizando o Apache </w:t>
      </w:r>
      <w:proofErr w:type="spellStart"/>
      <w:r w:rsidRPr="00C57CA5">
        <w:rPr>
          <w:lang w:val="pt-PT"/>
        </w:rPr>
        <w:t>Spark</w:t>
      </w:r>
      <w:proofErr w:type="spellEnd"/>
      <w:r w:rsidRPr="00C57CA5">
        <w:rPr>
          <w:lang w:val="pt-PT"/>
        </w:rPr>
        <w:t xml:space="preserve">, </w:t>
      </w:r>
      <w:r>
        <w:rPr>
          <w:lang w:val="pt-PT"/>
        </w:rPr>
        <w:t xml:space="preserve">que </w:t>
      </w:r>
      <w:r w:rsidRPr="00C57CA5">
        <w:rPr>
          <w:lang w:val="pt-PT"/>
        </w:rPr>
        <w:t>oferece</w:t>
      </w:r>
      <w:r>
        <w:rPr>
          <w:lang w:val="pt-PT"/>
        </w:rPr>
        <w:t xml:space="preserve"> </w:t>
      </w:r>
      <w:r w:rsidRPr="00C57CA5">
        <w:rPr>
          <w:lang w:val="pt-PT"/>
        </w:rPr>
        <w:t>informações valiosas com base na atividade de aluguer recente</w:t>
      </w:r>
    </w:p>
    <w:p w14:paraId="32C0131F" w14:textId="6E7D02C4" w:rsidR="00C57CA5" w:rsidRDefault="00C57CA5" w:rsidP="00C57CA5">
      <w:pPr>
        <w:pStyle w:val="Heading2"/>
        <w:rPr>
          <w:lang w:val="pt-PT"/>
        </w:rPr>
      </w:pPr>
      <w:bookmarkStart w:id="7" w:name="_Toc150545586"/>
      <w:r>
        <w:rPr>
          <w:lang w:val="pt-PT"/>
        </w:rPr>
        <w:t>Testes</w:t>
      </w:r>
      <w:bookmarkEnd w:id="7"/>
      <w:r>
        <w:rPr>
          <w:lang w:val="pt-PT"/>
        </w:rPr>
        <w:t xml:space="preserve"> </w:t>
      </w:r>
    </w:p>
    <w:p w14:paraId="0997C7FF" w14:textId="367C70AF" w:rsidR="00C57CA5" w:rsidRDefault="00C57CA5" w:rsidP="00C57CA5">
      <w:pPr>
        <w:ind w:firstLine="708"/>
        <w:rPr>
          <w:lang w:val="pt-PT"/>
        </w:rPr>
      </w:pPr>
      <w:r w:rsidRPr="00C57CA5">
        <w:rPr>
          <w:lang w:val="pt-PT"/>
        </w:rPr>
        <w:t>Para garantir que tudo funciona bem</w:t>
      </w:r>
      <w:r>
        <w:rPr>
          <w:lang w:val="pt-PT"/>
        </w:rPr>
        <w:t>,</w:t>
      </w:r>
      <w:r w:rsidRPr="00C57CA5">
        <w:rPr>
          <w:lang w:val="pt-PT"/>
        </w:rPr>
        <w:t xml:space="preserve"> </w:t>
      </w:r>
      <w:r>
        <w:rPr>
          <w:lang w:val="pt-PT"/>
        </w:rPr>
        <w:t>o</w:t>
      </w:r>
      <w:r w:rsidRPr="00C57CA5">
        <w:rPr>
          <w:lang w:val="pt-PT"/>
        </w:rPr>
        <w:t>s testes escritos num script</w:t>
      </w:r>
      <w:r w:rsidRPr="00C57CA5">
        <w:rPr>
          <w:lang w:val="pt-PT"/>
        </w:rPr>
        <w:t xml:space="preserve"> </w:t>
      </w:r>
      <w:r w:rsidRPr="00C57CA5">
        <w:rPr>
          <w:lang w:val="pt-PT"/>
        </w:rPr>
        <w:t xml:space="preserve">são desenvolvidos utilizando </w:t>
      </w:r>
      <w:proofErr w:type="spellStart"/>
      <w:r w:rsidRPr="00C57CA5">
        <w:rPr>
          <w:lang w:val="pt-PT"/>
        </w:rPr>
        <w:t>artillery</w:t>
      </w:r>
      <w:proofErr w:type="spellEnd"/>
      <w:r>
        <w:rPr>
          <w:lang w:val="pt-PT"/>
        </w:rPr>
        <w:t xml:space="preserve">. Isto </w:t>
      </w:r>
      <w:r w:rsidRPr="00C57CA5">
        <w:rPr>
          <w:lang w:val="pt-PT"/>
        </w:rPr>
        <w:t>garant</w:t>
      </w:r>
      <w:r>
        <w:rPr>
          <w:lang w:val="pt-PT"/>
        </w:rPr>
        <w:t>e</w:t>
      </w:r>
      <w:r w:rsidRPr="00C57CA5">
        <w:rPr>
          <w:lang w:val="pt-PT"/>
        </w:rPr>
        <w:t xml:space="preserve"> uma cobertura abrangente de todas as operações </w:t>
      </w:r>
      <w:r>
        <w:rPr>
          <w:lang w:val="pt-PT"/>
        </w:rPr>
        <w:t>no</w:t>
      </w:r>
      <w:r w:rsidRPr="00C57CA5">
        <w:rPr>
          <w:lang w:val="pt-PT"/>
        </w:rPr>
        <w:t xml:space="preserve"> </w:t>
      </w:r>
      <w:proofErr w:type="spellStart"/>
      <w:r w:rsidRPr="00C57CA5">
        <w:rPr>
          <w:lang w:val="pt-PT"/>
        </w:rPr>
        <w:t>backend</w:t>
      </w:r>
      <w:proofErr w:type="spellEnd"/>
      <w:r w:rsidRPr="00C57CA5">
        <w:rPr>
          <w:lang w:val="pt-PT"/>
        </w:rPr>
        <w:t xml:space="preserve">. Estes guiões evoluem </w:t>
      </w:r>
      <w:r>
        <w:rPr>
          <w:lang w:val="pt-PT"/>
        </w:rPr>
        <w:t>com o</w:t>
      </w:r>
      <w:r w:rsidRPr="00C57CA5">
        <w:rPr>
          <w:lang w:val="pt-PT"/>
        </w:rPr>
        <w:t xml:space="preserve"> sistema, validando a sua funcionalidade e desempenho.</w:t>
      </w:r>
    </w:p>
    <w:p w14:paraId="5EFBC5CF" w14:textId="77777777" w:rsidR="00C57CA5" w:rsidRDefault="00C57CA5">
      <w:pPr>
        <w:spacing w:line="259" w:lineRule="auto"/>
        <w:jc w:val="left"/>
        <w:rPr>
          <w:lang w:val="pt-PT"/>
        </w:rPr>
      </w:pPr>
      <w:r>
        <w:rPr>
          <w:lang w:val="pt-PT"/>
        </w:rPr>
        <w:br w:type="page"/>
      </w:r>
    </w:p>
    <w:p w14:paraId="6DCB9768" w14:textId="4F07D429" w:rsidR="00C57CA5" w:rsidRDefault="00C57CA5" w:rsidP="00C57CA5">
      <w:pPr>
        <w:pStyle w:val="Heading1"/>
        <w:rPr>
          <w:lang w:val="pt-PT"/>
        </w:rPr>
      </w:pPr>
      <w:r>
        <w:rPr>
          <w:lang w:val="pt-PT"/>
        </w:rPr>
        <w:t>IMPLEMENTAÇÃO</w:t>
      </w:r>
    </w:p>
    <w:p w14:paraId="0D3B649B" w14:textId="11E7068D" w:rsidR="00C57CA5" w:rsidRPr="00C57CA5" w:rsidRDefault="00C57CA5" w:rsidP="00C57CA5">
      <w:pPr>
        <w:spacing w:line="259" w:lineRule="auto"/>
        <w:ind w:firstLine="708"/>
        <w:jc w:val="left"/>
      </w:pPr>
      <w:r w:rsidRPr="00C57CA5">
        <w:t>(B</w:t>
      </w:r>
      <w:r w:rsidRPr="00C57CA5">
        <w:t xml:space="preserve">riefly introduce any implementation detail that you </w:t>
      </w:r>
      <w:proofErr w:type="gramStart"/>
      <w:r w:rsidRPr="00C57CA5">
        <w:t>think it</w:t>
      </w:r>
      <w:proofErr w:type="gramEnd"/>
      <w:r w:rsidRPr="00C57CA5">
        <w:t xml:space="preserve"> is</w:t>
      </w:r>
      <w:r>
        <w:t xml:space="preserve"> </w:t>
      </w:r>
      <w:r w:rsidRPr="00C57CA5">
        <w:t>worth being highlighted</w:t>
      </w:r>
      <w:r>
        <w:t>.)</w:t>
      </w:r>
      <w:r w:rsidRPr="00C57CA5">
        <w:t xml:space="preserve"> </w:t>
      </w:r>
      <w:r w:rsidRPr="00C57CA5">
        <w:br w:type="page"/>
      </w:r>
    </w:p>
    <w:p w14:paraId="41FFA865" w14:textId="37B09B1C" w:rsidR="00C57CA5" w:rsidRPr="00C57CA5" w:rsidRDefault="00C57CA5" w:rsidP="00C57CA5">
      <w:pPr>
        <w:pStyle w:val="Heading1"/>
      </w:pPr>
      <w:r w:rsidRPr="00C57CA5">
        <w:t>AVALIAÇÃO</w:t>
      </w:r>
    </w:p>
    <w:p w14:paraId="25122B3C" w14:textId="5062EF8C" w:rsidR="00C57CA5" w:rsidRPr="00C57CA5" w:rsidRDefault="00C57CA5" w:rsidP="00C57CA5">
      <w:pPr>
        <w:spacing w:line="259" w:lineRule="auto"/>
        <w:ind w:firstLine="708"/>
        <w:jc w:val="left"/>
      </w:pPr>
      <w:r>
        <w:t>(E</w:t>
      </w:r>
      <w:r>
        <w:t>valuation results (and discussion) using artillery.</w:t>
      </w:r>
      <w:r>
        <w:t>)</w:t>
      </w:r>
      <w:r w:rsidRPr="00C57CA5">
        <w:br w:type="page"/>
      </w:r>
    </w:p>
    <w:p w14:paraId="1DEB50FD" w14:textId="3A8F4335" w:rsidR="00C57CA5" w:rsidRPr="00C57CA5" w:rsidRDefault="00C57CA5" w:rsidP="00C57CA5">
      <w:pPr>
        <w:pStyle w:val="Heading1"/>
        <w:rPr>
          <w:lang w:val="pt-PT"/>
        </w:rPr>
      </w:pPr>
      <w:r>
        <w:rPr>
          <w:lang w:val="pt-PT"/>
        </w:rPr>
        <w:t>CONCLUSÕES</w:t>
      </w:r>
    </w:p>
    <w:sectPr w:rsidR="00C57CA5" w:rsidRPr="00C57CA5" w:rsidSect="00C3227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AE30" w14:textId="77777777" w:rsidR="007F1015" w:rsidRDefault="007F1015" w:rsidP="00EC00FC">
      <w:pPr>
        <w:spacing w:after="0" w:line="240" w:lineRule="auto"/>
      </w:pPr>
      <w:r>
        <w:separator/>
      </w:r>
    </w:p>
  </w:endnote>
  <w:endnote w:type="continuationSeparator" w:id="0">
    <w:p w14:paraId="18116FE2" w14:textId="77777777" w:rsidR="007F1015" w:rsidRDefault="007F1015" w:rsidP="00EC00FC">
      <w:pPr>
        <w:spacing w:after="0" w:line="240" w:lineRule="auto"/>
      </w:pPr>
      <w:r>
        <w:continuationSeparator/>
      </w:r>
    </w:p>
  </w:endnote>
  <w:endnote w:type="continuationNotice" w:id="1">
    <w:p w14:paraId="7C6A3A16" w14:textId="77777777" w:rsidR="007F1015" w:rsidRDefault="007F10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9" w:type="pct"/>
      <w:jc w:val="right"/>
      <w:tblCellMar>
        <w:top w:w="115" w:type="dxa"/>
        <w:left w:w="115" w:type="dxa"/>
        <w:bottom w:w="115" w:type="dxa"/>
        <w:right w:w="115" w:type="dxa"/>
      </w:tblCellMar>
      <w:tblLook w:val="04A0" w:firstRow="1" w:lastRow="0" w:firstColumn="1" w:lastColumn="0" w:noHBand="0" w:noVBand="1"/>
    </w:tblPr>
    <w:tblGrid>
      <w:gridCol w:w="8466"/>
      <w:gridCol w:w="450"/>
    </w:tblGrid>
    <w:tr w:rsidR="00821CE9" w14:paraId="70BB5BA7" w14:textId="77777777" w:rsidTr="006916D5">
      <w:trPr>
        <w:trHeight w:val="20"/>
        <w:jc w:val="right"/>
      </w:trPr>
      <w:tc>
        <w:tcPr>
          <w:tcW w:w="8689" w:type="dxa"/>
          <w:vAlign w:val="center"/>
        </w:tcPr>
        <w:sdt>
          <w:sdtPr>
            <w:rPr>
              <w:caps/>
              <w:color w:val="222222" w:themeColor="text1"/>
              <w:sz w:val="16"/>
              <w:szCs w:val="16"/>
              <w:lang w:val="pt-PT"/>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30785FA" w14:textId="5F2FAC0D" w:rsidR="00821CE9" w:rsidRPr="00155306" w:rsidRDefault="00155306">
              <w:pPr>
                <w:pStyle w:val="Header"/>
                <w:jc w:val="right"/>
                <w:rPr>
                  <w:caps/>
                  <w:color w:val="222222" w:themeColor="text1"/>
                  <w:sz w:val="16"/>
                  <w:szCs w:val="16"/>
                  <w:lang w:val="pt-PT"/>
                </w:rPr>
              </w:pPr>
              <w:r w:rsidRPr="00155306">
                <w:rPr>
                  <w:caps/>
                  <w:color w:val="222222" w:themeColor="text1"/>
                  <w:sz w:val="16"/>
                  <w:szCs w:val="16"/>
                  <w:lang w:val="pt-PT"/>
                </w:rPr>
                <w:t xml:space="preserve">AFONSO RIBEIRO | </w:t>
              </w:r>
              <w:r w:rsidR="006916D5" w:rsidRPr="00155306">
                <w:rPr>
                  <w:caps/>
                  <w:color w:val="222222" w:themeColor="text1"/>
                  <w:sz w:val="16"/>
                  <w:szCs w:val="16"/>
                  <w:lang w:val="pt-PT"/>
                </w:rPr>
                <w:t>Ana Albuquerque</w:t>
              </w:r>
              <w:r w:rsidRPr="00155306">
                <w:rPr>
                  <w:caps/>
                  <w:color w:val="222222" w:themeColor="text1"/>
                  <w:sz w:val="16"/>
                  <w:szCs w:val="16"/>
                  <w:lang w:val="pt-PT"/>
                </w:rPr>
                <w:t xml:space="preserve"> | R</w:t>
              </w:r>
              <w:r>
                <w:rPr>
                  <w:caps/>
                  <w:color w:val="222222" w:themeColor="text1"/>
                  <w:sz w:val="16"/>
                  <w:szCs w:val="16"/>
                  <w:lang w:val="pt-PT"/>
                </w:rPr>
                <w:t>ICARDO GONÇALO</w:t>
              </w:r>
            </w:p>
          </w:sdtContent>
        </w:sdt>
      </w:tc>
      <w:tc>
        <w:tcPr>
          <w:tcW w:w="454" w:type="dxa"/>
          <w:shd w:val="clear" w:color="auto" w:fill="366AB0"/>
          <w:vAlign w:val="center"/>
        </w:tcPr>
        <w:p w14:paraId="62ABB7E9" w14:textId="77777777" w:rsidR="00821CE9" w:rsidRPr="001B36B8" w:rsidRDefault="006253AD" w:rsidP="00821CE9">
          <w:pPr>
            <w:pStyle w:val="Footer"/>
            <w:jc w:val="center"/>
            <w:rPr>
              <w:color w:val="FFFFFF" w:themeColor="background1"/>
            </w:rPr>
          </w:pPr>
          <w:r w:rsidRPr="001B36B8">
            <w:rPr>
              <w:color w:val="FFFFFF" w:themeColor="background1"/>
            </w:rPr>
            <w:fldChar w:fldCharType="begin"/>
          </w:r>
          <w:r w:rsidRPr="001B36B8">
            <w:rPr>
              <w:color w:val="FFFFFF" w:themeColor="background1"/>
            </w:rPr>
            <w:instrText xml:space="preserve"> PAGE   \* MERGEFORMAT </w:instrText>
          </w:r>
          <w:r w:rsidRPr="001B36B8">
            <w:rPr>
              <w:color w:val="FFFFFF" w:themeColor="background1"/>
            </w:rPr>
            <w:fldChar w:fldCharType="separate"/>
          </w:r>
          <w:r w:rsidRPr="001B36B8">
            <w:rPr>
              <w:noProof/>
              <w:color w:val="FFFFFF" w:themeColor="background1"/>
            </w:rPr>
            <w:t>2</w:t>
          </w:r>
          <w:r w:rsidRPr="001B36B8">
            <w:rPr>
              <w:noProof/>
              <w:color w:val="FFFFFF" w:themeColor="background1"/>
            </w:rPr>
            <w:fldChar w:fldCharType="end"/>
          </w:r>
        </w:p>
      </w:tc>
    </w:tr>
  </w:tbl>
  <w:p w14:paraId="5EB81917" w14:textId="77777777" w:rsidR="00821CE9" w:rsidRDefault="0082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60E4" w14:textId="77777777" w:rsidR="007F1015" w:rsidRDefault="007F1015" w:rsidP="00EC00FC">
      <w:pPr>
        <w:spacing w:after="0" w:line="240" w:lineRule="auto"/>
      </w:pPr>
      <w:r>
        <w:separator/>
      </w:r>
    </w:p>
  </w:footnote>
  <w:footnote w:type="continuationSeparator" w:id="0">
    <w:p w14:paraId="6AA61A4A" w14:textId="77777777" w:rsidR="007F1015" w:rsidRDefault="007F1015" w:rsidP="00EC00FC">
      <w:pPr>
        <w:spacing w:after="0" w:line="240" w:lineRule="auto"/>
      </w:pPr>
      <w:r>
        <w:continuationSeparator/>
      </w:r>
    </w:p>
  </w:footnote>
  <w:footnote w:type="continuationNotice" w:id="1">
    <w:p w14:paraId="489AB0E4" w14:textId="77777777" w:rsidR="007F1015" w:rsidRDefault="007F10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7A0D" w14:textId="77777777" w:rsidR="00821CE9" w:rsidRDefault="00642A69">
    <w:pPr>
      <w:pStyle w:val="Header"/>
    </w:pPr>
    <w:r>
      <w:rPr>
        <w:noProof/>
      </w:rPr>
      <mc:AlternateContent>
        <mc:Choice Requires="wps">
          <w:drawing>
            <wp:anchor distT="0" distB="0" distL="114300" distR="114300" simplePos="0" relativeHeight="251658241" behindDoc="0" locked="0" layoutInCell="0" allowOverlap="1" wp14:anchorId="66072D74" wp14:editId="19C8DF32">
              <wp:simplePos x="0" y="0"/>
              <wp:positionH relativeFrom="page">
                <wp:posOffset>0</wp:posOffset>
              </wp:positionH>
              <wp:positionV relativeFrom="topMargin">
                <wp:posOffset>277906</wp:posOffset>
              </wp:positionV>
              <wp:extent cx="1667435" cy="182880"/>
              <wp:effectExtent l="0" t="0" r="9525"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435" cy="18288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B76ABB" w14:textId="5B9257B8" w:rsidR="00821CE9" w:rsidRPr="00BD52AD" w:rsidRDefault="00155306" w:rsidP="00BD52AD">
                          <w:pPr>
                            <w:spacing w:after="0" w:line="240" w:lineRule="auto"/>
                            <w:jc w:val="right"/>
                            <w:rPr>
                              <w:rFonts w:ascii="Bahnschrift SemiBold" w:hAnsi="Bahnschrift SemiBold"/>
                              <w:color w:val="FFFFFF" w:themeColor="background1"/>
                              <w:lang w:val="en-GB"/>
                            </w:rPr>
                          </w:pPr>
                          <w:r>
                            <w:rPr>
                              <w:rFonts w:ascii="Bahnschrift SemiBold" w:hAnsi="Bahnschrift SemiBold"/>
                              <w:lang w:val="en-GB"/>
                            </w:rPr>
                            <w:t>PROJETO 1</w:t>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66072D74" id="_x0000_t202" coordsize="21600,21600" o:spt="202" path="m,l,21600r21600,l21600,xe">
              <v:stroke joinstyle="miter"/>
              <v:path gradientshapeok="t" o:connecttype="rect"/>
            </v:shapetype>
            <v:shape id="Text Box 9" o:spid="_x0000_s1030" type="#_x0000_t202" style="position:absolute;left:0;text-align:left;margin-left:0;margin-top:21.9pt;width:131.3pt;height:14.4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" o:allowincell="f" fillcolor="#1d1d1d" stroked="f">
              <v:textbox style="mso-fit-shape-to-text:t" inset=",0,,0">
                <w:txbxContent>
                  <w:p w14:paraId="6AB76ABB" w14:textId="5B9257B8" w:rsidR="00821CE9" w:rsidRPr="00BD52AD" w:rsidRDefault="00155306" w:rsidP="00BD52AD">
                    <w:pPr>
                      <w:spacing w:after="0" w:line="240" w:lineRule="auto"/>
                      <w:jc w:val="right"/>
                      <w:rPr>
                        <w:rFonts w:ascii="Bahnschrift SemiBold" w:hAnsi="Bahnschrift SemiBold"/>
                        <w:color w:val="FFFFFF" w:themeColor="background1"/>
                        <w:lang w:val="en-GB"/>
                      </w:rPr>
                    </w:pPr>
                    <w:r>
                      <w:rPr>
                        <w:rFonts w:ascii="Bahnschrift SemiBold" w:hAnsi="Bahnschrift SemiBold"/>
                        <w:lang w:val="en-GB"/>
                      </w:rPr>
                      <w:t>PROJETO 1</w:t>
                    </w:r>
                  </w:p>
                </w:txbxContent>
              </v:textbox>
              <w10:wrap anchorx="page" anchory="margin"/>
            </v:shape>
          </w:pict>
        </mc:Fallback>
      </mc:AlternateContent>
    </w:r>
    <w:r w:rsidR="00120D01">
      <w:rPr>
        <w:noProof/>
      </w:rPr>
      <mc:AlternateContent>
        <mc:Choice Requires="wps">
          <w:drawing>
            <wp:anchor distT="0" distB="0" distL="114300" distR="114300" simplePos="0" relativeHeight="251658240" behindDoc="0" locked="0" layoutInCell="0" allowOverlap="1" wp14:anchorId="70D8E42B" wp14:editId="4BB6277A">
              <wp:simplePos x="0" y="0"/>
              <wp:positionH relativeFrom="margin">
                <wp:align>left</wp:align>
              </wp:positionH>
              <wp:positionV relativeFrom="topMargin">
                <wp:align>center</wp:align>
              </wp:positionV>
              <wp:extent cx="5728970" cy="15240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52400"/>
                      </a:xfrm>
                      <a:prstGeom prst="rect">
                        <a:avLst/>
                      </a:prstGeom>
                      <a:noFill/>
                      <a:ln>
                        <a:noFill/>
                      </a:ln>
                    </wps:spPr>
                    <wps:txbx>
                      <w:txbxContent>
                        <w:sdt>
                          <w:sdtPr>
                            <w:rPr>
                              <w:sz w:val="20"/>
                              <w:szCs w:val="20"/>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57FF2573" w14:textId="77777777" w:rsidR="00821CE9" w:rsidRPr="00BF3238" w:rsidRDefault="006253AD">
                              <w:pPr>
                                <w:spacing w:after="0" w:line="240" w:lineRule="auto"/>
                                <w:rPr>
                                  <w:sz w:val="20"/>
                                  <w:szCs w:val="20"/>
                                </w:rPr>
                              </w:pPr>
                              <w:r>
                                <w:rPr>
                                  <w:sz w:val="20"/>
                                  <w:szCs w:val="20"/>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0D8E42B" id="Text Box 218" o:spid="_x0000_s1031" type="#_x0000_t202" style="position:absolute;left:0;text-align:left;margin-left:0;margin-top:0;width:451.1pt;height:12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" o:allowincell="f" filled="f" stroked="f">
              <v:textbox style="mso-fit-shape-to-text:t" inset=",0,,0">
                <w:txbxContent>
                  <w:sdt>
                    <w:sdtPr>
                      <w:rPr>
                        <w:sz w:val="20"/>
                        <w:szCs w:val="20"/>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57FF2573" w14:textId="77777777" w:rsidR="00821CE9" w:rsidRPr="00BF3238" w:rsidRDefault="006253AD">
                        <w:pPr>
                          <w:spacing w:after="0" w:line="240" w:lineRule="auto"/>
                          <w:rPr>
                            <w:sz w:val="20"/>
                            <w:szCs w:val="20"/>
                          </w:rPr>
                        </w:pPr>
                        <w:r>
                          <w:rPr>
                            <w:sz w:val="20"/>
                            <w:szCs w:val="20"/>
                          </w:rP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2D9"/>
    <w:multiLevelType w:val="hybridMultilevel"/>
    <w:tmpl w:val="E29895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129276A"/>
    <w:multiLevelType w:val="multilevel"/>
    <w:tmpl w:val="7B5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36AD7"/>
    <w:multiLevelType w:val="hybridMultilevel"/>
    <w:tmpl w:val="7CC62980"/>
    <w:lvl w:ilvl="0" w:tplc="08160001">
      <w:start w:val="1"/>
      <w:numFmt w:val="bullet"/>
      <w:lvlText w:val=""/>
      <w:lvlJc w:val="left"/>
      <w:pPr>
        <w:ind w:left="1440" w:hanging="360"/>
      </w:pPr>
      <w:rPr>
        <w:rFonts w:ascii="Symbol" w:hAnsi="Symbol" w:hint="default"/>
      </w:rPr>
    </w:lvl>
    <w:lvl w:ilvl="1" w:tplc="5BB21790">
      <w:start w:val="1"/>
      <w:numFmt w:val="bullet"/>
      <w:lvlText w:val="›"/>
      <w:lvlJc w:val="left"/>
      <w:pPr>
        <w:ind w:left="2160" w:hanging="360"/>
      </w:pPr>
      <w:rPr>
        <w:rFonts w:ascii="Bahnschrift Light" w:hAnsi="Bahnschrift Light"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CBB0178"/>
    <w:multiLevelType w:val="hybridMultilevel"/>
    <w:tmpl w:val="63BC9472"/>
    <w:lvl w:ilvl="0" w:tplc="8200B086">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BC6AB3"/>
    <w:multiLevelType w:val="hybridMultilevel"/>
    <w:tmpl w:val="475AD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EA48DD"/>
    <w:multiLevelType w:val="hybridMultilevel"/>
    <w:tmpl w:val="0BC61AA8"/>
    <w:lvl w:ilvl="0" w:tplc="3234533C">
      <w:start w:val="1"/>
      <w:numFmt w:val="decimal"/>
      <w:lvlText w:val="%1."/>
      <w:lvlJc w:val="left"/>
      <w:pPr>
        <w:ind w:left="1080" w:hanging="360"/>
      </w:pPr>
      <w:rPr>
        <w:rFonts w:hint="default"/>
      </w:r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78D235F"/>
    <w:multiLevelType w:val="hybridMultilevel"/>
    <w:tmpl w:val="6BA89D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8691826"/>
    <w:multiLevelType w:val="hybridMultilevel"/>
    <w:tmpl w:val="506488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87A4143"/>
    <w:multiLevelType w:val="hybridMultilevel"/>
    <w:tmpl w:val="E3C0C514"/>
    <w:lvl w:ilvl="0" w:tplc="5BB21790">
      <w:start w:val="1"/>
      <w:numFmt w:val="bullet"/>
      <w:lvlText w:val="›"/>
      <w:lvlJc w:val="left"/>
      <w:pPr>
        <w:ind w:left="1494" w:hanging="360"/>
      </w:pPr>
      <w:rPr>
        <w:rFonts w:ascii="Bahnschrift Light" w:hAnsi="Bahnschrift Light" w:hint="default"/>
      </w:rPr>
    </w:lvl>
    <w:lvl w:ilvl="1" w:tplc="08160003">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9" w15:restartNumberingAfterBreak="0">
    <w:nsid w:val="1EDA3A25"/>
    <w:multiLevelType w:val="hybridMultilevel"/>
    <w:tmpl w:val="C9E01A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2C92CCB"/>
    <w:multiLevelType w:val="hybridMultilevel"/>
    <w:tmpl w:val="39D89EF4"/>
    <w:lvl w:ilvl="0" w:tplc="6BAC0766">
      <w:start w:val="1"/>
      <w:numFmt w:val="decimal"/>
      <w:lvlText w:val="%1."/>
      <w:lvlJc w:val="left"/>
      <w:pPr>
        <w:ind w:left="108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50160E4"/>
    <w:multiLevelType w:val="hybridMultilevel"/>
    <w:tmpl w:val="39D89EF4"/>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441D8C"/>
    <w:multiLevelType w:val="hybridMultilevel"/>
    <w:tmpl w:val="9210F156"/>
    <w:lvl w:ilvl="0" w:tplc="20000001">
      <w:start w:val="1"/>
      <w:numFmt w:val="bullet"/>
      <w:lvlText w:val=""/>
      <w:lvlJc w:val="left"/>
      <w:pPr>
        <w:ind w:left="784" w:hanging="360"/>
      </w:pPr>
      <w:rPr>
        <w:rFonts w:ascii="Symbol" w:hAnsi="Symbol" w:hint="default"/>
      </w:rPr>
    </w:lvl>
    <w:lvl w:ilvl="1" w:tplc="20000003">
      <w:start w:val="1"/>
      <w:numFmt w:val="bullet"/>
      <w:lvlText w:val="o"/>
      <w:lvlJc w:val="left"/>
      <w:pPr>
        <w:ind w:left="1504" w:hanging="360"/>
      </w:pPr>
      <w:rPr>
        <w:rFonts w:ascii="Courier New" w:hAnsi="Courier New" w:cs="Courier New" w:hint="default"/>
      </w:rPr>
    </w:lvl>
    <w:lvl w:ilvl="2" w:tplc="20000005">
      <w:start w:val="1"/>
      <w:numFmt w:val="bullet"/>
      <w:lvlText w:val=""/>
      <w:lvlJc w:val="left"/>
      <w:pPr>
        <w:ind w:left="2224" w:hanging="360"/>
      </w:pPr>
      <w:rPr>
        <w:rFonts w:ascii="Wingdings" w:hAnsi="Wingdings" w:hint="default"/>
      </w:rPr>
    </w:lvl>
    <w:lvl w:ilvl="3" w:tplc="20000001">
      <w:start w:val="1"/>
      <w:numFmt w:val="bullet"/>
      <w:lvlText w:val=""/>
      <w:lvlJc w:val="left"/>
      <w:pPr>
        <w:ind w:left="2944" w:hanging="360"/>
      </w:pPr>
      <w:rPr>
        <w:rFonts w:ascii="Symbol" w:hAnsi="Symbol" w:hint="default"/>
      </w:rPr>
    </w:lvl>
    <w:lvl w:ilvl="4" w:tplc="20000003">
      <w:start w:val="1"/>
      <w:numFmt w:val="bullet"/>
      <w:lvlText w:val="o"/>
      <w:lvlJc w:val="left"/>
      <w:pPr>
        <w:ind w:left="3664" w:hanging="360"/>
      </w:pPr>
      <w:rPr>
        <w:rFonts w:ascii="Courier New" w:hAnsi="Courier New" w:cs="Courier New" w:hint="default"/>
      </w:rPr>
    </w:lvl>
    <w:lvl w:ilvl="5" w:tplc="20000005">
      <w:start w:val="1"/>
      <w:numFmt w:val="bullet"/>
      <w:lvlText w:val=""/>
      <w:lvlJc w:val="left"/>
      <w:pPr>
        <w:ind w:left="4384" w:hanging="360"/>
      </w:pPr>
      <w:rPr>
        <w:rFonts w:ascii="Wingdings" w:hAnsi="Wingdings" w:hint="default"/>
      </w:rPr>
    </w:lvl>
    <w:lvl w:ilvl="6" w:tplc="20000001">
      <w:start w:val="1"/>
      <w:numFmt w:val="bullet"/>
      <w:lvlText w:val=""/>
      <w:lvlJc w:val="left"/>
      <w:pPr>
        <w:ind w:left="5104" w:hanging="360"/>
      </w:pPr>
      <w:rPr>
        <w:rFonts w:ascii="Symbol" w:hAnsi="Symbol" w:hint="default"/>
      </w:rPr>
    </w:lvl>
    <w:lvl w:ilvl="7" w:tplc="20000003">
      <w:start w:val="1"/>
      <w:numFmt w:val="bullet"/>
      <w:lvlText w:val="o"/>
      <w:lvlJc w:val="left"/>
      <w:pPr>
        <w:ind w:left="5824" w:hanging="360"/>
      </w:pPr>
      <w:rPr>
        <w:rFonts w:ascii="Courier New" w:hAnsi="Courier New" w:cs="Courier New" w:hint="default"/>
      </w:rPr>
    </w:lvl>
    <w:lvl w:ilvl="8" w:tplc="20000005">
      <w:start w:val="1"/>
      <w:numFmt w:val="bullet"/>
      <w:lvlText w:val=""/>
      <w:lvlJc w:val="left"/>
      <w:pPr>
        <w:ind w:left="6544" w:hanging="360"/>
      </w:pPr>
      <w:rPr>
        <w:rFonts w:ascii="Wingdings" w:hAnsi="Wingdings" w:hint="default"/>
      </w:rPr>
    </w:lvl>
  </w:abstractNum>
  <w:abstractNum w:abstractNumId="13" w15:restartNumberingAfterBreak="0">
    <w:nsid w:val="2E9A17AF"/>
    <w:multiLevelType w:val="hybridMultilevel"/>
    <w:tmpl w:val="29FC2078"/>
    <w:lvl w:ilvl="0" w:tplc="20000001">
      <w:start w:val="1"/>
      <w:numFmt w:val="bullet"/>
      <w:lvlText w:val=""/>
      <w:lvlJc w:val="left"/>
      <w:pPr>
        <w:ind w:left="720" w:hanging="360"/>
      </w:pPr>
      <w:rPr>
        <w:rFonts w:ascii="Symbol" w:hAnsi="Symbol" w:hint="default"/>
      </w:rPr>
    </w:lvl>
    <w:lvl w:ilvl="1" w:tplc="5BB21790">
      <w:start w:val="1"/>
      <w:numFmt w:val="bullet"/>
      <w:lvlText w:val="›"/>
      <w:lvlJc w:val="left"/>
      <w:pPr>
        <w:ind w:left="1494" w:hanging="360"/>
      </w:pPr>
      <w:rPr>
        <w:rFonts w:ascii="Bahnschrift Light" w:hAnsi="Bahnschrift Light"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C732AC"/>
    <w:multiLevelType w:val="hybridMultilevel"/>
    <w:tmpl w:val="7C74CD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D4156D"/>
    <w:multiLevelType w:val="hybridMultilevel"/>
    <w:tmpl w:val="7A50B8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4A672E2"/>
    <w:multiLevelType w:val="hybridMultilevel"/>
    <w:tmpl w:val="1438E6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5925F9A"/>
    <w:multiLevelType w:val="hybridMultilevel"/>
    <w:tmpl w:val="CA4420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5FF2CF0"/>
    <w:multiLevelType w:val="hybridMultilevel"/>
    <w:tmpl w:val="7E40047E"/>
    <w:lvl w:ilvl="0" w:tplc="8200B086">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6EC3E42"/>
    <w:multiLevelType w:val="hybridMultilevel"/>
    <w:tmpl w:val="40FC5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CA378BF"/>
    <w:multiLevelType w:val="hybridMultilevel"/>
    <w:tmpl w:val="74707CEC"/>
    <w:lvl w:ilvl="0" w:tplc="20000001">
      <w:start w:val="1"/>
      <w:numFmt w:val="bullet"/>
      <w:lvlText w:val=""/>
      <w:lvlJc w:val="left"/>
      <w:pPr>
        <w:ind w:left="1428" w:hanging="360"/>
      </w:pPr>
      <w:rPr>
        <w:rFonts w:ascii="Symbol" w:hAnsi="Symbol" w:hint="default"/>
      </w:rPr>
    </w:lvl>
    <w:lvl w:ilvl="1" w:tplc="5BB21790">
      <w:start w:val="1"/>
      <w:numFmt w:val="bullet"/>
      <w:lvlText w:val="›"/>
      <w:lvlJc w:val="left"/>
      <w:pPr>
        <w:ind w:left="2148" w:hanging="360"/>
      </w:pPr>
      <w:rPr>
        <w:rFonts w:ascii="Bahnschrift Light" w:hAnsi="Bahnschrift Light"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43CC2729"/>
    <w:multiLevelType w:val="hybridMultilevel"/>
    <w:tmpl w:val="3740E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484787"/>
    <w:multiLevelType w:val="hybridMultilevel"/>
    <w:tmpl w:val="73C267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86F0196"/>
    <w:multiLevelType w:val="hybridMultilevel"/>
    <w:tmpl w:val="39D89EF4"/>
    <w:lvl w:ilvl="0" w:tplc="6BAC0766">
      <w:start w:val="1"/>
      <w:numFmt w:val="decimal"/>
      <w:lvlText w:val="%1."/>
      <w:lvlJc w:val="left"/>
      <w:pPr>
        <w:ind w:left="108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D26ED9"/>
    <w:multiLevelType w:val="hybridMultilevel"/>
    <w:tmpl w:val="1A1CF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F3576C8"/>
    <w:multiLevelType w:val="hybridMultilevel"/>
    <w:tmpl w:val="647079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10D29EB"/>
    <w:multiLevelType w:val="hybridMultilevel"/>
    <w:tmpl w:val="C8FAC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193A5C"/>
    <w:multiLevelType w:val="hybridMultilevel"/>
    <w:tmpl w:val="7C74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3FC32C4"/>
    <w:multiLevelType w:val="hybridMultilevel"/>
    <w:tmpl w:val="39D89EF4"/>
    <w:lvl w:ilvl="0" w:tplc="6BAC0766">
      <w:start w:val="1"/>
      <w:numFmt w:val="decimal"/>
      <w:lvlText w:val="%1."/>
      <w:lvlJc w:val="left"/>
      <w:pPr>
        <w:ind w:left="10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A6343B"/>
    <w:multiLevelType w:val="hybridMultilevel"/>
    <w:tmpl w:val="01B242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9B422F9"/>
    <w:multiLevelType w:val="hybridMultilevel"/>
    <w:tmpl w:val="E39EA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F2B388F"/>
    <w:multiLevelType w:val="hybridMultilevel"/>
    <w:tmpl w:val="12A24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2FC25DF"/>
    <w:multiLevelType w:val="hybridMultilevel"/>
    <w:tmpl w:val="24D6AF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5DC68F7"/>
    <w:multiLevelType w:val="hybridMultilevel"/>
    <w:tmpl w:val="FE52295C"/>
    <w:lvl w:ilvl="0" w:tplc="20000001">
      <w:start w:val="1"/>
      <w:numFmt w:val="bullet"/>
      <w:lvlText w:val=""/>
      <w:lvlJc w:val="left"/>
      <w:pPr>
        <w:ind w:left="1440" w:hanging="360"/>
      </w:pPr>
      <w:rPr>
        <w:rFonts w:ascii="Symbol" w:hAnsi="Symbol" w:hint="default"/>
      </w:rPr>
    </w:lvl>
    <w:lvl w:ilvl="1" w:tplc="5BB21790">
      <w:start w:val="1"/>
      <w:numFmt w:val="bullet"/>
      <w:lvlText w:val="›"/>
      <w:lvlJc w:val="left"/>
      <w:pPr>
        <w:ind w:left="1494" w:hanging="360"/>
      </w:pPr>
      <w:rPr>
        <w:rFonts w:ascii="Bahnschrift Light" w:hAnsi="Bahnschrift Light"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6696461E"/>
    <w:multiLevelType w:val="hybridMultilevel"/>
    <w:tmpl w:val="B9EAB8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46504B"/>
    <w:multiLevelType w:val="hybridMultilevel"/>
    <w:tmpl w:val="39D89EF4"/>
    <w:lvl w:ilvl="0" w:tplc="6BAC0766">
      <w:start w:val="1"/>
      <w:numFmt w:val="decimal"/>
      <w:lvlText w:val="%1."/>
      <w:lvlJc w:val="left"/>
      <w:pPr>
        <w:ind w:left="10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61607DB"/>
    <w:multiLevelType w:val="hybridMultilevel"/>
    <w:tmpl w:val="0A48D864"/>
    <w:lvl w:ilvl="0" w:tplc="2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num w:numId="1" w16cid:durableId="1242370975">
    <w:abstractNumId w:val="2"/>
  </w:num>
  <w:num w:numId="2" w16cid:durableId="46224390">
    <w:abstractNumId w:val="8"/>
  </w:num>
  <w:num w:numId="3" w16cid:durableId="155805441">
    <w:abstractNumId w:val="5"/>
  </w:num>
  <w:num w:numId="4" w16cid:durableId="1332102340">
    <w:abstractNumId w:val="10"/>
  </w:num>
  <w:num w:numId="5" w16cid:durableId="481195842">
    <w:abstractNumId w:val="30"/>
  </w:num>
  <w:num w:numId="6" w16cid:durableId="317419744">
    <w:abstractNumId w:val="35"/>
  </w:num>
  <w:num w:numId="7" w16cid:durableId="1392389869">
    <w:abstractNumId w:val="28"/>
  </w:num>
  <w:num w:numId="8" w16cid:durableId="1632007490">
    <w:abstractNumId w:val="23"/>
  </w:num>
  <w:num w:numId="9" w16cid:durableId="2098476662">
    <w:abstractNumId w:val="11"/>
  </w:num>
  <w:num w:numId="10" w16cid:durableId="2011786696">
    <w:abstractNumId w:val="3"/>
  </w:num>
  <w:num w:numId="11" w16cid:durableId="173810478">
    <w:abstractNumId w:val="34"/>
  </w:num>
  <w:num w:numId="12" w16cid:durableId="390353519">
    <w:abstractNumId w:val="33"/>
  </w:num>
  <w:num w:numId="13" w16cid:durableId="1636527855">
    <w:abstractNumId w:val="20"/>
  </w:num>
  <w:num w:numId="14" w16cid:durableId="355811213">
    <w:abstractNumId w:val="31"/>
  </w:num>
  <w:num w:numId="15" w16cid:durableId="1578904352">
    <w:abstractNumId w:val="13"/>
  </w:num>
  <w:num w:numId="16" w16cid:durableId="1727604730">
    <w:abstractNumId w:val="12"/>
  </w:num>
  <w:num w:numId="17" w16cid:durableId="212735098">
    <w:abstractNumId w:val="0"/>
  </w:num>
  <w:num w:numId="18" w16cid:durableId="1346328653">
    <w:abstractNumId w:val="31"/>
  </w:num>
  <w:num w:numId="19" w16cid:durableId="809128718">
    <w:abstractNumId w:val="0"/>
  </w:num>
  <w:num w:numId="20" w16cid:durableId="526258698">
    <w:abstractNumId w:val="25"/>
  </w:num>
  <w:num w:numId="21" w16cid:durableId="547061573">
    <w:abstractNumId w:val="21"/>
  </w:num>
  <w:num w:numId="22" w16cid:durableId="1078475000">
    <w:abstractNumId w:val="18"/>
  </w:num>
  <w:num w:numId="23" w16cid:durableId="2022269493">
    <w:abstractNumId w:val="26"/>
  </w:num>
  <w:num w:numId="24" w16cid:durableId="937711394">
    <w:abstractNumId w:val="4"/>
  </w:num>
  <w:num w:numId="25" w16cid:durableId="782959660">
    <w:abstractNumId w:val="16"/>
  </w:num>
  <w:num w:numId="26" w16cid:durableId="308678292">
    <w:abstractNumId w:val="36"/>
  </w:num>
  <w:num w:numId="27" w16cid:durableId="583297522">
    <w:abstractNumId w:val="27"/>
  </w:num>
  <w:num w:numId="28" w16cid:durableId="492990478">
    <w:abstractNumId w:val="1"/>
  </w:num>
  <w:num w:numId="29" w16cid:durableId="487138416">
    <w:abstractNumId w:val="14"/>
  </w:num>
  <w:num w:numId="30" w16cid:durableId="1202791309">
    <w:abstractNumId w:val="9"/>
  </w:num>
  <w:num w:numId="31" w16cid:durableId="1285380963">
    <w:abstractNumId w:val="15"/>
  </w:num>
  <w:num w:numId="32" w16cid:durableId="1786777856">
    <w:abstractNumId w:val="32"/>
  </w:num>
  <w:num w:numId="33" w16cid:durableId="81685087">
    <w:abstractNumId w:val="7"/>
  </w:num>
  <w:num w:numId="34" w16cid:durableId="1150708437">
    <w:abstractNumId w:val="17"/>
  </w:num>
  <w:num w:numId="35" w16cid:durableId="778795147">
    <w:abstractNumId w:val="19"/>
  </w:num>
  <w:num w:numId="36" w16cid:durableId="695809632">
    <w:abstractNumId w:val="22"/>
  </w:num>
  <w:num w:numId="37" w16cid:durableId="2060282785">
    <w:abstractNumId w:val="24"/>
  </w:num>
  <w:num w:numId="38" w16cid:durableId="514922317">
    <w:abstractNumId w:val="6"/>
  </w:num>
  <w:num w:numId="39" w16cid:durableId="12717455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15"/>
    <w:rsid w:val="000016BE"/>
    <w:rsid w:val="00003124"/>
    <w:rsid w:val="00004938"/>
    <w:rsid w:val="000061A1"/>
    <w:rsid w:val="00011152"/>
    <w:rsid w:val="00014C5B"/>
    <w:rsid w:val="000154EE"/>
    <w:rsid w:val="000200C4"/>
    <w:rsid w:val="000208DA"/>
    <w:rsid w:val="000222A1"/>
    <w:rsid w:val="00023A5E"/>
    <w:rsid w:val="00026778"/>
    <w:rsid w:val="00027210"/>
    <w:rsid w:val="00027EB9"/>
    <w:rsid w:val="00036543"/>
    <w:rsid w:val="00037DB3"/>
    <w:rsid w:val="00040BDA"/>
    <w:rsid w:val="00041071"/>
    <w:rsid w:val="0004112D"/>
    <w:rsid w:val="00043314"/>
    <w:rsid w:val="000448E0"/>
    <w:rsid w:val="00051EA2"/>
    <w:rsid w:val="00053A16"/>
    <w:rsid w:val="00054651"/>
    <w:rsid w:val="00055B5F"/>
    <w:rsid w:val="00056FDC"/>
    <w:rsid w:val="00060C17"/>
    <w:rsid w:val="00063019"/>
    <w:rsid w:val="000630D3"/>
    <w:rsid w:val="00064C16"/>
    <w:rsid w:val="00066013"/>
    <w:rsid w:val="00066204"/>
    <w:rsid w:val="00071BFE"/>
    <w:rsid w:val="000740B2"/>
    <w:rsid w:val="0007680C"/>
    <w:rsid w:val="000769C3"/>
    <w:rsid w:val="00080D67"/>
    <w:rsid w:val="00082E58"/>
    <w:rsid w:val="000831ED"/>
    <w:rsid w:val="00083CE3"/>
    <w:rsid w:val="00090073"/>
    <w:rsid w:val="00091028"/>
    <w:rsid w:val="00096961"/>
    <w:rsid w:val="000971E1"/>
    <w:rsid w:val="000A0D29"/>
    <w:rsid w:val="000A0FC3"/>
    <w:rsid w:val="000A1C78"/>
    <w:rsid w:val="000A331B"/>
    <w:rsid w:val="000A5D9B"/>
    <w:rsid w:val="000A63A6"/>
    <w:rsid w:val="000A748C"/>
    <w:rsid w:val="000B0726"/>
    <w:rsid w:val="000B38E6"/>
    <w:rsid w:val="000B581C"/>
    <w:rsid w:val="000B6526"/>
    <w:rsid w:val="000B6AE1"/>
    <w:rsid w:val="000C248D"/>
    <w:rsid w:val="000C3261"/>
    <w:rsid w:val="000C6F59"/>
    <w:rsid w:val="000D04F1"/>
    <w:rsid w:val="000D1AD3"/>
    <w:rsid w:val="000D1FE2"/>
    <w:rsid w:val="000D3F9E"/>
    <w:rsid w:val="000E4844"/>
    <w:rsid w:val="000E655B"/>
    <w:rsid w:val="000E7332"/>
    <w:rsid w:val="000F1070"/>
    <w:rsid w:val="000F188C"/>
    <w:rsid w:val="000F21E8"/>
    <w:rsid w:val="000F51E5"/>
    <w:rsid w:val="000F612F"/>
    <w:rsid w:val="000F626C"/>
    <w:rsid w:val="000F64E0"/>
    <w:rsid w:val="001016AA"/>
    <w:rsid w:val="001017B9"/>
    <w:rsid w:val="00103269"/>
    <w:rsid w:val="00107B7A"/>
    <w:rsid w:val="001145E5"/>
    <w:rsid w:val="00115056"/>
    <w:rsid w:val="00116202"/>
    <w:rsid w:val="00120D01"/>
    <w:rsid w:val="001218BF"/>
    <w:rsid w:val="001231EC"/>
    <w:rsid w:val="001231EF"/>
    <w:rsid w:val="001234E8"/>
    <w:rsid w:val="00133A63"/>
    <w:rsid w:val="00133E81"/>
    <w:rsid w:val="00134A76"/>
    <w:rsid w:val="0013666A"/>
    <w:rsid w:val="001402DB"/>
    <w:rsid w:val="001433B4"/>
    <w:rsid w:val="00144521"/>
    <w:rsid w:val="001479B7"/>
    <w:rsid w:val="001521CE"/>
    <w:rsid w:val="00153EF5"/>
    <w:rsid w:val="001540B3"/>
    <w:rsid w:val="00155306"/>
    <w:rsid w:val="00156ABF"/>
    <w:rsid w:val="00160C05"/>
    <w:rsid w:val="00162BE6"/>
    <w:rsid w:val="0016725E"/>
    <w:rsid w:val="00167926"/>
    <w:rsid w:val="001702E4"/>
    <w:rsid w:val="001717F4"/>
    <w:rsid w:val="00180FD2"/>
    <w:rsid w:val="00181EE0"/>
    <w:rsid w:val="001838DE"/>
    <w:rsid w:val="00185C71"/>
    <w:rsid w:val="00186F00"/>
    <w:rsid w:val="00187F08"/>
    <w:rsid w:val="00191984"/>
    <w:rsid w:val="00193CA9"/>
    <w:rsid w:val="0019423F"/>
    <w:rsid w:val="00196F70"/>
    <w:rsid w:val="00197488"/>
    <w:rsid w:val="00197C2A"/>
    <w:rsid w:val="001A33FA"/>
    <w:rsid w:val="001A7C3F"/>
    <w:rsid w:val="001B1DE9"/>
    <w:rsid w:val="001B20DD"/>
    <w:rsid w:val="001B602D"/>
    <w:rsid w:val="001B72A6"/>
    <w:rsid w:val="001C296E"/>
    <w:rsid w:val="001C2C65"/>
    <w:rsid w:val="001C317F"/>
    <w:rsid w:val="001C6A30"/>
    <w:rsid w:val="001C6BAE"/>
    <w:rsid w:val="001C73F3"/>
    <w:rsid w:val="001C7D57"/>
    <w:rsid w:val="001D13FB"/>
    <w:rsid w:val="001D265E"/>
    <w:rsid w:val="001D4A47"/>
    <w:rsid w:val="001D5DEE"/>
    <w:rsid w:val="001D60A5"/>
    <w:rsid w:val="001D6EE6"/>
    <w:rsid w:val="001D7FFE"/>
    <w:rsid w:val="001E0C56"/>
    <w:rsid w:val="001E17D1"/>
    <w:rsid w:val="001E2D2D"/>
    <w:rsid w:val="001E308F"/>
    <w:rsid w:val="001E323B"/>
    <w:rsid w:val="001E58A5"/>
    <w:rsid w:val="001E7420"/>
    <w:rsid w:val="001F0E15"/>
    <w:rsid w:val="001F1061"/>
    <w:rsid w:val="002012C4"/>
    <w:rsid w:val="0021112E"/>
    <w:rsid w:val="002145B1"/>
    <w:rsid w:val="002151F7"/>
    <w:rsid w:val="0021520C"/>
    <w:rsid w:val="00220AF2"/>
    <w:rsid w:val="00220E9A"/>
    <w:rsid w:val="0022147A"/>
    <w:rsid w:val="00224983"/>
    <w:rsid w:val="00225768"/>
    <w:rsid w:val="00227536"/>
    <w:rsid w:val="00227CDA"/>
    <w:rsid w:val="0023063D"/>
    <w:rsid w:val="002311AE"/>
    <w:rsid w:val="002311B7"/>
    <w:rsid w:val="00231669"/>
    <w:rsid w:val="0023349A"/>
    <w:rsid w:val="00237BAA"/>
    <w:rsid w:val="00240DD0"/>
    <w:rsid w:val="00245881"/>
    <w:rsid w:val="00253781"/>
    <w:rsid w:val="002603B0"/>
    <w:rsid w:val="00262B01"/>
    <w:rsid w:val="002671BC"/>
    <w:rsid w:val="0027115B"/>
    <w:rsid w:val="00272FD7"/>
    <w:rsid w:val="00273272"/>
    <w:rsid w:val="00273535"/>
    <w:rsid w:val="00275C9C"/>
    <w:rsid w:val="00281095"/>
    <w:rsid w:val="0028181C"/>
    <w:rsid w:val="00283CE5"/>
    <w:rsid w:val="002865F1"/>
    <w:rsid w:val="00290535"/>
    <w:rsid w:val="00292E75"/>
    <w:rsid w:val="0029456A"/>
    <w:rsid w:val="002954E6"/>
    <w:rsid w:val="002973BC"/>
    <w:rsid w:val="002979A5"/>
    <w:rsid w:val="002A0AA4"/>
    <w:rsid w:val="002A166C"/>
    <w:rsid w:val="002A16E5"/>
    <w:rsid w:val="002A2BC6"/>
    <w:rsid w:val="002A2E2A"/>
    <w:rsid w:val="002A4EB3"/>
    <w:rsid w:val="002A6938"/>
    <w:rsid w:val="002B5D63"/>
    <w:rsid w:val="002B6A87"/>
    <w:rsid w:val="002C21D7"/>
    <w:rsid w:val="002C7DAB"/>
    <w:rsid w:val="002D2DF9"/>
    <w:rsid w:val="002D38C5"/>
    <w:rsid w:val="002E2F8B"/>
    <w:rsid w:val="002E4D0E"/>
    <w:rsid w:val="002E7D9D"/>
    <w:rsid w:val="002F03B9"/>
    <w:rsid w:val="002F4C4B"/>
    <w:rsid w:val="002F680F"/>
    <w:rsid w:val="00300964"/>
    <w:rsid w:val="00300E6F"/>
    <w:rsid w:val="00302036"/>
    <w:rsid w:val="003072D5"/>
    <w:rsid w:val="00313CB6"/>
    <w:rsid w:val="003145F3"/>
    <w:rsid w:val="0031523C"/>
    <w:rsid w:val="00325213"/>
    <w:rsid w:val="00325D54"/>
    <w:rsid w:val="00336867"/>
    <w:rsid w:val="00341A7B"/>
    <w:rsid w:val="00343E39"/>
    <w:rsid w:val="0034476D"/>
    <w:rsid w:val="00350F3D"/>
    <w:rsid w:val="00352F6E"/>
    <w:rsid w:val="00355461"/>
    <w:rsid w:val="00355D43"/>
    <w:rsid w:val="00357C1B"/>
    <w:rsid w:val="00364FC1"/>
    <w:rsid w:val="00373790"/>
    <w:rsid w:val="0037470D"/>
    <w:rsid w:val="00391248"/>
    <w:rsid w:val="00395F31"/>
    <w:rsid w:val="003A553E"/>
    <w:rsid w:val="003B15FA"/>
    <w:rsid w:val="003B2046"/>
    <w:rsid w:val="003B2D54"/>
    <w:rsid w:val="003B2FA4"/>
    <w:rsid w:val="003C0E40"/>
    <w:rsid w:val="003C14B5"/>
    <w:rsid w:val="003C37F5"/>
    <w:rsid w:val="003C40FD"/>
    <w:rsid w:val="003C5A1C"/>
    <w:rsid w:val="003C6CF7"/>
    <w:rsid w:val="003D0768"/>
    <w:rsid w:val="003D0808"/>
    <w:rsid w:val="003D0D0B"/>
    <w:rsid w:val="003D1272"/>
    <w:rsid w:val="003D4990"/>
    <w:rsid w:val="003D60F9"/>
    <w:rsid w:val="003E0B23"/>
    <w:rsid w:val="003E3289"/>
    <w:rsid w:val="003E6310"/>
    <w:rsid w:val="003E6400"/>
    <w:rsid w:val="003E66A3"/>
    <w:rsid w:val="003E76EC"/>
    <w:rsid w:val="003F1AA1"/>
    <w:rsid w:val="003F1DC7"/>
    <w:rsid w:val="003F661F"/>
    <w:rsid w:val="00400A98"/>
    <w:rsid w:val="0040299B"/>
    <w:rsid w:val="0040367C"/>
    <w:rsid w:val="0040453F"/>
    <w:rsid w:val="004110D9"/>
    <w:rsid w:val="0041138F"/>
    <w:rsid w:val="004153C6"/>
    <w:rsid w:val="00416D79"/>
    <w:rsid w:val="00417581"/>
    <w:rsid w:val="00417A82"/>
    <w:rsid w:val="004206E0"/>
    <w:rsid w:val="00423001"/>
    <w:rsid w:val="00424B14"/>
    <w:rsid w:val="00427B5D"/>
    <w:rsid w:val="00427D17"/>
    <w:rsid w:val="00430F89"/>
    <w:rsid w:val="00431266"/>
    <w:rsid w:val="00432E4C"/>
    <w:rsid w:val="004334C9"/>
    <w:rsid w:val="0043701B"/>
    <w:rsid w:val="00437A8C"/>
    <w:rsid w:val="0044135A"/>
    <w:rsid w:val="004421B1"/>
    <w:rsid w:val="00445423"/>
    <w:rsid w:val="004467D4"/>
    <w:rsid w:val="00450D43"/>
    <w:rsid w:val="00451057"/>
    <w:rsid w:val="00451C1A"/>
    <w:rsid w:val="00451D20"/>
    <w:rsid w:val="00453698"/>
    <w:rsid w:val="00454A4C"/>
    <w:rsid w:val="0045796A"/>
    <w:rsid w:val="00461C2F"/>
    <w:rsid w:val="0046334F"/>
    <w:rsid w:val="004665AF"/>
    <w:rsid w:val="0046711E"/>
    <w:rsid w:val="0046729F"/>
    <w:rsid w:val="004675A2"/>
    <w:rsid w:val="0047281B"/>
    <w:rsid w:val="00476F0C"/>
    <w:rsid w:val="00484320"/>
    <w:rsid w:val="00485E3A"/>
    <w:rsid w:val="0048682F"/>
    <w:rsid w:val="00487462"/>
    <w:rsid w:val="00491FF3"/>
    <w:rsid w:val="00495EE7"/>
    <w:rsid w:val="004963B7"/>
    <w:rsid w:val="004A170C"/>
    <w:rsid w:val="004A3F12"/>
    <w:rsid w:val="004A4974"/>
    <w:rsid w:val="004A4BFC"/>
    <w:rsid w:val="004B1741"/>
    <w:rsid w:val="004B19EF"/>
    <w:rsid w:val="004B4128"/>
    <w:rsid w:val="004B4768"/>
    <w:rsid w:val="004B6E42"/>
    <w:rsid w:val="004B77BF"/>
    <w:rsid w:val="004C073B"/>
    <w:rsid w:val="004C467A"/>
    <w:rsid w:val="004C6965"/>
    <w:rsid w:val="004C7062"/>
    <w:rsid w:val="004D503D"/>
    <w:rsid w:val="004E539A"/>
    <w:rsid w:val="004E53D8"/>
    <w:rsid w:val="004E60CD"/>
    <w:rsid w:val="004E6326"/>
    <w:rsid w:val="004E6753"/>
    <w:rsid w:val="004E7F06"/>
    <w:rsid w:val="004F4339"/>
    <w:rsid w:val="004F5A02"/>
    <w:rsid w:val="004F5B48"/>
    <w:rsid w:val="0050027D"/>
    <w:rsid w:val="00502B55"/>
    <w:rsid w:val="00503849"/>
    <w:rsid w:val="0050401F"/>
    <w:rsid w:val="005040DF"/>
    <w:rsid w:val="005069F3"/>
    <w:rsid w:val="005109D5"/>
    <w:rsid w:val="0051347A"/>
    <w:rsid w:val="005137E0"/>
    <w:rsid w:val="00514148"/>
    <w:rsid w:val="00514FF9"/>
    <w:rsid w:val="00515652"/>
    <w:rsid w:val="0051748C"/>
    <w:rsid w:val="00520CD3"/>
    <w:rsid w:val="00522176"/>
    <w:rsid w:val="005228B8"/>
    <w:rsid w:val="005228CA"/>
    <w:rsid w:val="00523DCD"/>
    <w:rsid w:val="00524A5A"/>
    <w:rsid w:val="0052551F"/>
    <w:rsid w:val="00527EBA"/>
    <w:rsid w:val="00530FD9"/>
    <w:rsid w:val="005310C7"/>
    <w:rsid w:val="00531E1C"/>
    <w:rsid w:val="00535468"/>
    <w:rsid w:val="005369CF"/>
    <w:rsid w:val="00540944"/>
    <w:rsid w:val="00541AD5"/>
    <w:rsid w:val="005428B2"/>
    <w:rsid w:val="00546772"/>
    <w:rsid w:val="00547625"/>
    <w:rsid w:val="00553CC0"/>
    <w:rsid w:val="005567C5"/>
    <w:rsid w:val="005570BE"/>
    <w:rsid w:val="00557675"/>
    <w:rsid w:val="00561752"/>
    <w:rsid w:val="005623C0"/>
    <w:rsid w:val="0056602C"/>
    <w:rsid w:val="0056611B"/>
    <w:rsid w:val="0056631C"/>
    <w:rsid w:val="00571122"/>
    <w:rsid w:val="00573C47"/>
    <w:rsid w:val="005768DB"/>
    <w:rsid w:val="00577466"/>
    <w:rsid w:val="005802C0"/>
    <w:rsid w:val="00581EAA"/>
    <w:rsid w:val="00582A1F"/>
    <w:rsid w:val="00584C30"/>
    <w:rsid w:val="00586E1C"/>
    <w:rsid w:val="00587FEA"/>
    <w:rsid w:val="005901CA"/>
    <w:rsid w:val="00590CBE"/>
    <w:rsid w:val="00592089"/>
    <w:rsid w:val="00596BAD"/>
    <w:rsid w:val="005A08AB"/>
    <w:rsid w:val="005A39E6"/>
    <w:rsid w:val="005A6579"/>
    <w:rsid w:val="005B5402"/>
    <w:rsid w:val="005C16C7"/>
    <w:rsid w:val="005C2660"/>
    <w:rsid w:val="005C49EB"/>
    <w:rsid w:val="005C4F76"/>
    <w:rsid w:val="005C57CC"/>
    <w:rsid w:val="005D253A"/>
    <w:rsid w:val="005D53A7"/>
    <w:rsid w:val="005E01EC"/>
    <w:rsid w:val="005E5BA5"/>
    <w:rsid w:val="005E72CE"/>
    <w:rsid w:val="005F0A7D"/>
    <w:rsid w:val="005F62BE"/>
    <w:rsid w:val="005F739E"/>
    <w:rsid w:val="00603A2B"/>
    <w:rsid w:val="00607CF7"/>
    <w:rsid w:val="006100CD"/>
    <w:rsid w:val="00611BAE"/>
    <w:rsid w:val="00613055"/>
    <w:rsid w:val="00615B84"/>
    <w:rsid w:val="00615D11"/>
    <w:rsid w:val="0061783A"/>
    <w:rsid w:val="006215B7"/>
    <w:rsid w:val="00623F17"/>
    <w:rsid w:val="006253AD"/>
    <w:rsid w:val="00625449"/>
    <w:rsid w:val="00625E14"/>
    <w:rsid w:val="0062681C"/>
    <w:rsid w:val="00626A5B"/>
    <w:rsid w:val="00630030"/>
    <w:rsid w:val="006322CD"/>
    <w:rsid w:val="00632EE7"/>
    <w:rsid w:val="00633033"/>
    <w:rsid w:val="006344F5"/>
    <w:rsid w:val="006412DC"/>
    <w:rsid w:val="0064258A"/>
    <w:rsid w:val="006429FD"/>
    <w:rsid w:val="00642A69"/>
    <w:rsid w:val="00643449"/>
    <w:rsid w:val="00644323"/>
    <w:rsid w:val="0064545E"/>
    <w:rsid w:val="00647921"/>
    <w:rsid w:val="0065079A"/>
    <w:rsid w:val="00652D34"/>
    <w:rsid w:val="006548BF"/>
    <w:rsid w:val="006567F9"/>
    <w:rsid w:val="006573FC"/>
    <w:rsid w:val="00673409"/>
    <w:rsid w:val="006805FD"/>
    <w:rsid w:val="00681679"/>
    <w:rsid w:val="00682B66"/>
    <w:rsid w:val="006831E6"/>
    <w:rsid w:val="00684E1E"/>
    <w:rsid w:val="00686B20"/>
    <w:rsid w:val="00690AF6"/>
    <w:rsid w:val="006916D5"/>
    <w:rsid w:val="006951E9"/>
    <w:rsid w:val="00696204"/>
    <w:rsid w:val="006A1EF5"/>
    <w:rsid w:val="006A61ED"/>
    <w:rsid w:val="006A6407"/>
    <w:rsid w:val="006B53AD"/>
    <w:rsid w:val="006C3B9C"/>
    <w:rsid w:val="006C444F"/>
    <w:rsid w:val="006C5913"/>
    <w:rsid w:val="006C707D"/>
    <w:rsid w:val="006D0DD8"/>
    <w:rsid w:val="006D1500"/>
    <w:rsid w:val="006D2999"/>
    <w:rsid w:val="006D5E2D"/>
    <w:rsid w:val="006E134D"/>
    <w:rsid w:val="006E4911"/>
    <w:rsid w:val="006E5862"/>
    <w:rsid w:val="006E5CE4"/>
    <w:rsid w:val="006E6ACA"/>
    <w:rsid w:val="006E6CE6"/>
    <w:rsid w:val="006F08BA"/>
    <w:rsid w:val="00700F72"/>
    <w:rsid w:val="00703848"/>
    <w:rsid w:val="00703BA6"/>
    <w:rsid w:val="00707AD8"/>
    <w:rsid w:val="007111F8"/>
    <w:rsid w:val="0071161F"/>
    <w:rsid w:val="00711FA3"/>
    <w:rsid w:val="00712C51"/>
    <w:rsid w:val="007131A2"/>
    <w:rsid w:val="0071383A"/>
    <w:rsid w:val="00713DD3"/>
    <w:rsid w:val="00715EFE"/>
    <w:rsid w:val="0072075B"/>
    <w:rsid w:val="0072089A"/>
    <w:rsid w:val="007219F7"/>
    <w:rsid w:val="00725BD5"/>
    <w:rsid w:val="00726E01"/>
    <w:rsid w:val="00736775"/>
    <w:rsid w:val="00737DF5"/>
    <w:rsid w:val="00741343"/>
    <w:rsid w:val="00741C97"/>
    <w:rsid w:val="00743F50"/>
    <w:rsid w:val="00746253"/>
    <w:rsid w:val="00747B4D"/>
    <w:rsid w:val="00750ADA"/>
    <w:rsid w:val="00754164"/>
    <w:rsid w:val="00760E72"/>
    <w:rsid w:val="007624DC"/>
    <w:rsid w:val="007626A8"/>
    <w:rsid w:val="00762EAC"/>
    <w:rsid w:val="00763483"/>
    <w:rsid w:val="00765591"/>
    <w:rsid w:val="00766F5F"/>
    <w:rsid w:val="00770215"/>
    <w:rsid w:val="00772F87"/>
    <w:rsid w:val="007735FC"/>
    <w:rsid w:val="00775186"/>
    <w:rsid w:val="00776773"/>
    <w:rsid w:val="0077720A"/>
    <w:rsid w:val="0077730E"/>
    <w:rsid w:val="00782ACE"/>
    <w:rsid w:val="00783564"/>
    <w:rsid w:val="00794183"/>
    <w:rsid w:val="00795495"/>
    <w:rsid w:val="007969B3"/>
    <w:rsid w:val="00797EA6"/>
    <w:rsid w:val="007A4BBD"/>
    <w:rsid w:val="007A58DC"/>
    <w:rsid w:val="007A605A"/>
    <w:rsid w:val="007B33A4"/>
    <w:rsid w:val="007B7A7E"/>
    <w:rsid w:val="007B7CB0"/>
    <w:rsid w:val="007C58C2"/>
    <w:rsid w:val="007C6A92"/>
    <w:rsid w:val="007D4986"/>
    <w:rsid w:val="007E000D"/>
    <w:rsid w:val="007E1B76"/>
    <w:rsid w:val="007E2718"/>
    <w:rsid w:val="007E31F3"/>
    <w:rsid w:val="007E5007"/>
    <w:rsid w:val="007F1015"/>
    <w:rsid w:val="007F24AF"/>
    <w:rsid w:val="007F2556"/>
    <w:rsid w:val="007F28D4"/>
    <w:rsid w:val="008022D1"/>
    <w:rsid w:val="00802FE6"/>
    <w:rsid w:val="00803682"/>
    <w:rsid w:val="00804DCD"/>
    <w:rsid w:val="008061E9"/>
    <w:rsid w:val="00806A60"/>
    <w:rsid w:val="00806FD2"/>
    <w:rsid w:val="00810375"/>
    <w:rsid w:val="00810680"/>
    <w:rsid w:val="008115E5"/>
    <w:rsid w:val="00813239"/>
    <w:rsid w:val="00817B19"/>
    <w:rsid w:val="00821CE9"/>
    <w:rsid w:val="00830923"/>
    <w:rsid w:val="00832625"/>
    <w:rsid w:val="00832D60"/>
    <w:rsid w:val="008358EC"/>
    <w:rsid w:val="0083688F"/>
    <w:rsid w:val="008370E5"/>
    <w:rsid w:val="00841514"/>
    <w:rsid w:val="00843B1C"/>
    <w:rsid w:val="00845A67"/>
    <w:rsid w:val="00851113"/>
    <w:rsid w:val="008525C5"/>
    <w:rsid w:val="00852BC4"/>
    <w:rsid w:val="00855CB5"/>
    <w:rsid w:val="00855F77"/>
    <w:rsid w:val="00857990"/>
    <w:rsid w:val="00862846"/>
    <w:rsid w:val="008645C2"/>
    <w:rsid w:val="00867955"/>
    <w:rsid w:val="00871FBA"/>
    <w:rsid w:val="00873919"/>
    <w:rsid w:val="00877BC2"/>
    <w:rsid w:val="00882464"/>
    <w:rsid w:val="00882697"/>
    <w:rsid w:val="00884A52"/>
    <w:rsid w:val="00890681"/>
    <w:rsid w:val="008947BE"/>
    <w:rsid w:val="00894B8A"/>
    <w:rsid w:val="00896558"/>
    <w:rsid w:val="008A08AF"/>
    <w:rsid w:val="008A20FF"/>
    <w:rsid w:val="008A3DB1"/>
    <w:rsid w:val="008A6C77"/>
    <w:rsid w:val="008A7E82"/>
    <w:rsid w:val="008B035A"/>
    <w:rsid w:val="008B170C"/>
    <w:rsid w:val="008B19CD"/>
    <w:rsid w:val="008B3413"/>
    <w:rsid w:val="008B7A1D"/>
    <w:rsid w:val="008B7A4B"/>
    <w:rsid w:val="008C045D"/>
    <w:rsid w:val="008C215F"/>
    <w:rsid w:val="008C49A4"/>
    <w:rsid w:val="008C5299"/>
    <w:rsid w:val="008C54E1"/>
    <w:rsid w:val="008C6CDB"/>
    <w:rsid w:val="008C784B"/>
    <w:rsid w:val="008D0607"/>
    <w:rsid w:val="008D1012"/>
    <w:rsid w:val="008D2316"/>
    <w:rsid w:val="008D365F"/>
    <w:rsid w:val="008D390F"/>
    <w:rsid w:val="008D74DB"/>
    <w:rsid w:val="008E312B"/>
    <w:rsid w:val="008E3162"/>
    <w:rsid w:val="008E4EA9"/>
    <w:rsid w:val="008E5A7B"/>
    <w:rsid w:val="008E61B6"/>
    <w:rsid w:val="008F06D5"/>
    <w:rsid w:val="008F1003"/>
    <w:rsid w:val="008F3386"/>
    <w:rsid w:val="008F37C1"/>
    <w:rsid w:val="008F5D65"/>
    <w:rsid w:val="009003CB"/>
    <w:rsid w:val="00901076"/>
    <w:rsid w:val="00905A76"/>
    <w:rsid w:val="0090750C"/>
    <w:rsid w:val="0091223A"/>
    <w:rsid w:val="0091411C"/>
    <w:rsid w:val="009156FF"/>
    <w:rsid w:val="009159C7"/>
    <w:rsid w:val="0091624B"/>
    <w:rsid w:val="00917524"/>
    <w:rsid w:val="00921431"/>
    <w:rsid w:val="009218D0"/>
    <w:rsid w:val="00922907"/>
    <w:rsid w:val="009246CD"/>
    <w:rsid w:val="00924EA7"/>
    <w:rsid w:val="00927344"/>
    <w:rsid w:val="0093308E"/>
    <w:rsid w:val="00934FD2"/>
    <w:rsid w:val="00940F22"/>
    <w:rsid w:val="00941433"/>
    <w:rsid w:val="00943952"/>
    <w:rsid w:val="00945A57"/>
    <w:rsid w:val="00946757"/>
    <w:rsid w:val="0095158A"/>
    <w:rsid w:val="00951857"/>
    <w:rsid w:val="00955FA3"/>
    <w:rsid w:val="00956260"/>
    <w:rsid w:val="00963E19"/>
    <w:rsid w:val="00965FE4"/>
    <w:rsid w:val="00966454"/>
    <w:rsid w:val="009667F0"/>
    <w:rsid w:val="00966971"/>
    <w:rsid w:val="00970BBD"/>
    <w:rsid w:val="009720AA"/>
    <w:rsid w:val="009726D2"/>
    <w:rsid w:val="0097312F"/>
    <w:rsid w:val="00973212"/>
    <w:rsid w:val="009739CC"/>
    <w:rsid w:val="00980C80"/>
    <w:rsid w:val="00981E7A"/>
    <w:rsid w:val="0098638B"/>
    <w:rsid w:val="00986461"/>
    <w:rsid w:val="00986660"/>
    <w:rsid w:val="00986AA3"/>
    <w:rsid w:val="00987DB6"/>
    <w:rsid w:val="00992914"/>
    <w:rsid w:val="0099596D"/>
    <w:rsid w:val="0099627E"/>
    <w:rsid w:val="00996BB1"/>
    <w:rsid w:val="009A1A88"/>
    <w:rsid w:val="009A3F5C"/>
    <w:rsid w:val="009A4782"/>
    <w:rsid w:val="009A6FEE"/>
    <w:rsid w:val="009A7FC2"/>
    <w:rsid w:val="009B250D"/>
    <w:rsid w:val="009C0087"/>
    <w:rsid w:val="009C0323"/>
    <w:rsid w:val="009C4E59"/>
    <w:rsid w:val="009D05E4"/>
    <w:rsid w:val="009D2E06"/>
    <w:rsid w:val="009D4589"/>
    <w:rsid w:val="009E082D"/>
    <w:rsid w:val="009E146A"/>
    <w:rsid w:val="009E4812"/>
    <w:rsid w:val="009E5D3D"/>
    <w:rsid w:val="009E69C1"/>
    <w:rsid w:val="009E714F"/>
    <w:rsid w:val="009F04DB"/>
    <w:rsid w:val="009F0ECA"/>
    <w:rsid w:val="009F1813"/>
    <w:rsid w:val="009F3B63"/>
    <w:rsid w:val="009F73EE"/>
    <w:rsid w:val="00A014D8"/>
    <w:rsid w:val="00A01E6C"/>
    <w:rsid w:val="00A04053"/>
    <w:rsid w:val="00A0469B"/>
    <w:rsid w:val="00A047B3"/>
    <w:rsid w:val="00A06BEB"/>
    <w:rsid w:val="00A07423"/>
    <w:rsid w:val="00A104DA"/>
    <w:rsid w:val="00A10D5F"/>
    <w:rsid w:val="00A12227"/>
    <w:rsid w:val="00A142EF"/>
    <w:rsid w:val="00A147FF"/>
    <w:rsid w:val="00A14D60"/>
    <w:rsid w:val="00A22958"/>
    <w:rsid w:val="00A23A4A"/>
    <w:rsid w:val="00A41906"/>
    <w:rsid w:val="00A41CE0"/>
    <w:rsid w:val="00A42317"/>
    <w:rsid w:val="00A43F8F"/>
    <w:rsid w:val="00A44191"/>
    <w:rsid w:val="00A44765"/>
    <w:rsid w:val="00A472AF"/>
    <w:rsid w:val="00A52EC7"/>
    <w:rsid w:val="00A5374F"/>
    <w:rsid w:val="00A53B62"/>
    <w:rsid w:val="00A54E6A"/>
    <w:rsid w:val="00A620DD"/>
    <w:rsid w:val="00A62A2A"/>
    <w:rsid w:val="00A644E4"/>
    <w:rsid w:val="00A656B5"/>
    <w:rsid w:val="00A7147C"/>
    <w:rsid w:val="00A71AE0"/>
    <w:rsid w:val="00A729B4"/>
    <w:rsid w:val="00A7471F"/>
    <w:rsid w:val="00A757F8"/>
    <w:rsid w:val="00A76EED"/>
    <w:rsid w:val="00A80D4F"/>
    <w:rsid w:val="00A81576"/>
    <w:rsid w:val="00A82077"/>
    <w:rsid w:val="00A85963"/>
    <w:rsid w:val="00A90388"/>
    <w:rsid w:val="00A91568"/>
    <w:rsid w:val="00A941E4"/>
    <w:rsid w:val="00A945DD"/>
    <w:rsid w:val="00AA04A9"/>
    <w:rsid w:val="00AA45C4"/>
    <w:rsid w:val="00AB09CD"/>
    <w:rsid w:val="00AB16D9"/>
    <w:rsid w:val="00AB1866"/>
    <w:rsid w:val="00AB2A4D"/>
    <w:rsid w:val="00AB2FBC"/>
    <w:rsid w:val="00AC6417"/>
    <w:rsid w:val="00AC70AF"/>
    <w:rsid w:val="00AC7781"/>
    <w:rsid w:val="00AD267B"/>
    <w:rsid w:val="00AD6CDE"/>
    <w:rsid w:val="00AD72AD"/>
    <w:rsid w:val="00AE0AB2"/>
    <w:rsid w:val="00AE0BAC"/>
    <w:rsid w:val="00AE2B7E"/>
    <w:rsid w:val="00AE2CCD"/>
    <w:rsid w:val="00AE51A8"/>
    <w:rsid w:val="00AE6138"/>
    <w:rsid w:val="00AF3017"/>
    <w:rsid w:val="00AF6881"/>
    <w:rsid w:val="00B03F25"/>
    <w:rsid w:val="00B04AAE"/>
    <w:rsid w:val="00B11481"/>
    <w:rsid w:val="00B13385"/>
    <w:rsid w:val="00B16B6B"/>
    <w:rsid w:val="00B2017F"/>
    <w:rsid w:val="00B241DE"/>
    <w:rsid w:val="00B26CFF"/>
    <w:rsid w:val="00B31D8B"/>
    <w:rsid w:val="00B32678"/>
    <w:rsid w:val="00B34DDC"/>
    <w:rsid w:val="00B36373"/>
    <w:rsid w:val="00B367CC"/>
    <w:rsid w:val="00B36F60"/>
    <w:rsid w:val="00B42472"/>
    <w:rsid w:val="00B4769D"/>
    <w:rsid w:val="00B476F7"/>
    <w:rsid w:val="00B503BB"/>
    <w:rsid w:val="00B50953"/>
    <w:rsid w:val="00B50DBD"/>
    <w:rsid w:val="00B54257"/>
    <w:rsid w:val="00B54D4B"/>
    <w:rsid w:val="00B55894"/>
    <w:rsid w:val="00B559B8"/>
    <w:rsid w:val="00B567AF"/>
    <w:rsid w:val="00B626E7"/>
    <w:rsid w:val="00B629CA"/>
    <w:rsid w:val="00B66904"/>
    <w:rsid w:val="00B66B46"/>
    <w:rsid w:val="00B671F7"/>
    <w:rsid w:val="00B73959"/>
    <w:rsid w:val="00B739F4"/>
    <w:rsid w:val="00B73E8F"/>
    <w:rsid w:val="00B747E5"/>
    <w:rsid w:val="00B80DC6"/>
    <w:rsid w:val="00B83AAC"/>
    <w:rsid w:val="00B87F93"/>
    <w:rsid w:val="00B96D96"/>
    <w:rsid w:val="00BA1D3F"/>
    <w:rsid w:val="00BB403B"/>
    <w:rsid w:val="00BB4767"/>
    <w:rsid w:val="00BB4E0C"/>
    <w:rsid w:val="00BB6646"/>
    <w:rsid w:val="00BB7A06"/>
    <w:rsid w:val="00BC1E1E"/>
    <w:rsid w:val="00BC3C36"/>
    <w:rsid w:val="00BC430C"/>
    <w:rsid w:val="00BC48AB"/>
    <w:rsid w:val="00BC4C39"/>
    <w:rsid w:val="00BD0721"/>
    <w:rsid w:val="00BD2B28"/>
    <w:rsid w:val="00BD36FF"/>
    <w:rsid w:val="00BD52AD"/>
    <w:rsid w:val="00BD54C9"/>
    <w:rsid w:val="00BE06FD"/>
    <w:rsid w:val="00BE0F09"/>
    <w:rsid w:val="00BE2F13"/>
    <w:rsid w:val="00BE3B71"/>
    <w:rsid w:val="00BE479D"/>
    <w:rsid w:val="00BE500B"/>
    <w:rsid w:val="00BF0ED4"/>
    <w:rsid w:val="00BF1B18"/>
    <w:rsid w:val="00BF3AC7"/>
    <w:rsid w:val="00BF3B3D"/>
    <w:rsid w:val="00BF4A7A"/>
    <w:rsid w:val="00BF5B35"/>
    <w:rsid w:val="00BF6BBB"/>
    <w:rsid w:val="00BF757A"/>
    <w:rsid w:val="00C0236B"/>
    <w:rsid w:val="00C10B98"/>
    <w:rsid w:val="00C12B33"/>
    <w:rsid w:val="00C16001"/>
    <w:rsid w:val="00C22873"/>
    <w:rsid w:val="00C25314"/>
    <w:rsid w:val="00C256E9"/>
    <w:rsid w:val="00C310B1"/>
    <w:rsid w:val="00C31851"/>
    <w:rsid w:val="00C3227E"/>
    <w:rsid w:val="00C322FD"/>
    <w:rsid w:val="00C3518E"/>
    <w:rsid w:val="00C36701"/>
    <w:rsid w:val="00C40C58"/>
    <w:rsid w:val="00C419BF"/>
    <w:rsid w:val="00C41AAB"/>
    <w:rsid w:val="00C432E1"/>
    <w:rsid w:val="00C43813"/>
    <w:rsid w:val="00C529D6"/>
    <w:rsid w:val="00C52E3A"/>
    <w:rsid w:val="00C56D0E"/>
    <w:rsid w:val="00C57CA5"/>
    <w:rsid w:val="00C57EAC"/>
    <w:rsid w:val="00C602E0"/>
    <w:rsid w:val="00C61190"/>
    <w:rsid w:val="00C63027"/>
    <w:rsid w:val="00C75051"/>
    <w:rsid w:val="00C75782"/>
    <w:rsid w:val="00C82D92"/>
    <w:rsid w:val="00C83375"/>
    <w:rsid w:val="00C85A32"/>
    <w:rsid w:val="00C86649"/>
    <w:rsid w:val="00C86909"/>
    <w:rsid w:val="00C90154"/>
    <w:rsid w:val="00C909D2"/>
    <w:rsid w:val="00C97254"/>
    <w:rsid w:val="00C97CAC"/>
    <w:rsid w:val="00CA0B26"/>
    <w:rsid w:val="00CA2524"/>
    <w:rsid w:val="00CA288D"/>
    <w:rsid w:val="00CA2B04"/>
    <w:rsid w:val="00CA7A84"/>
    <w:rsid w:val="00CB095D"/>
    <w:rsid w:val="00CB30B2"/>
    <w:rsid w:val="00CB468E"/>
    <w:rsid w:val="00CB5727"/>
    <w:rsid w:val="00CB60FA"/>
    <w:rsid w:val="00CB636F"/>
    <w:rsid w:val="00CB7542"/>
    <w:rsid w:val="00CC25CF"/>
    <w:rsid w:val="00CC37B2"/>
    <w:rsid w:val="00CC53CB"/>
    <w:rsid w:val="00CC5A2C"/>
    <w:rsid w:val="00CD0147"/>
    <w:rsid w:val="00CD0661"/>
    <w:rsid w:val="00CD3986"/>
    <w:rsid w:val="00CD4E4F"/>
    <w:rsid w:val="00CD5ADD"/>
    <w:rsid w:val="00CE0060"/>
    <w:rsid w:val="00CE0286"/>
    <w:rsid w:val="00CE079A"/>
    <w:rsid w:val="00CE72D4"/>
    <w:rsid w:val="00CF0545"/>
    <w:rsid w:val="00CF1809"/>
    <w:rsid w:val="00CF1BF3"/>
    <w:rsid w:val="00CF4383"/>
    <w:rsid w:val="00CF55FA"/>
    <w:rsid w:val="00CF5969"/>
    <w:rsid w:val="00CF62CC"/>
    <w:rsid w:val="00D04885"/>
    <w:rsid w:val="00D060BE"/>
    <w:rsid w:val="00D07631"/>
    <w:rsid w:val="00D077DB"/>
    <w:rsid w:val="00D11CA8"/>
    <w:rsid w:val="00D11F03"/>
    <w:rsid w:val="00D20140"/>
    <w:rsid w:val="00D225FD"/>
    <w:rsid w:val="00D22891"/>
    <w:rsid w:val="00D252CA"/>
    <w:rsid w:val="00D26374"/>
    <w:rsid w:val="00D2738E"/>
    <w:rsid w:val="00D275D4"/>
    <w:rsid w:val="00D27F88"/>
    <w:rsid w:val="00D3077C"/>
    <w:rsid w:val="00D3212E"/>
    <w:rsid w:val="00D32EF1"/>
    <w:rsid w:val="00D41A98"/>
    <w:rsid w:val="00D44F30"/>
    <w:rsid w:val="00D4790B"/>
    <w:rsid w:val="00D52918"/>
    <w:rsid w:val="00D60D24"/>
    <w:rsid w:val="00D60EB4"/>
    <w:rsid w:val="00D674A9"/>
    <w:rsid w:val="00D7619A"/>
    <w:rsid w:val="00D76EE9"/>
    <w:rsid w:val="00D77160"/>
    <w:rsid w:val="00D815FF"/>
    <w:rsid w:val="00D8253C"/>
    <w:rsid w:val="00D8746D"/>
    <w:rsid w:val="00D87BBD"/>
    <w:rsid w:val="00D90AF6"/>
    <w:rsid w:val="00D93C21"/>
    <w:rsid w:val="00D942A9"/>
    <w:rsid w:val="00D96B22"/>
    <w:rsid w:val="00DA3C8B"/>
    <w:rsid w:val="00DA3CB7"/>
    <w:rsid w:val="00DA408B"/>
    <w:rsid w:val="00DA5B57"/>
    <w:rsid w:val="00DA7403"/>
    <w:rsid w:val="00DB06BE"/>
    <w:rsid w:val="00DB157F"/>
    <w:rsid w:val="00DB1A9D"/>
    <w:rsid w:val="00DB2AF8"/>
    <w:rsid w:val="00DB2F2B"/>
    <w:rsid w:val="00DB3171"/>
    <w:rsid w:val="00DB4FD8"/>
    <w:rsid w:val="00DB5806"/>
    <w:rsid w:val="00DC0661"/>
    <w:rsid w:val="00DC1863"/>
    <w:rsid w:val="00DC3BF8"/>
    <w:rsid w:val="00DC6148"/>
    <w:rsid w:val="00DD0976"/>
    <w:rsid w:val="00DD4724"/>
    <w:rsid w:val="00DD5598"/>
    <w:rsid w:val="00DE02F5"/>
    <w:rsid w:val="00DE06EE"/>
    <w:rsid w:val="00DE0CD2"/>
    <w:rsid w:val="00DE3692"/>
    <w:rsid w:val="00DE392C"/>
    <w:rsid w:val="00DF5353"/>
    <w:rsid w:val="00DF65E3"/>
    <w:rsid w:val="00DF7379"/>
    <w:rsid w:val="00DF7D63"/>
    <w:rsid w:val="00E013F9"/>
    <w:rsid w:val="00E02C85"/>
    <w:rsid w:val="00E04C3A"/>
    <w:rsid w:val="00E126CC"/>
    <w:rsid w:val="00E12A82"/>
    <w:rsid w:val="00E132E8"/>
    <w:rsid w:val="00E1468D"/>
    <w:rsid w:val="00E15DC8"/>
    <w:rsid w:val="00E16D18"/>
    <w:rsid w:val="00E16EB2"/>
    <w:rsid w:val="00E17565"/>
    <w:rsid w:val="00E21B3B"/>
    <w:rsid w:val="00E24A56"/>
    <w:rsid w:val="00E267E0"/>
    <w:rsid w:val="00E26E3F"/>
    <w:rsid w:val="00E34D5A"/>
    <w:rsid w:val="00E36103"/>
    <w:rsid w:val="00E40616"/>
    <w:rsid w:val="00E40802"/>
    <w:rsid w:val="00E4245E"/>
    <w:rsid w:val="00E47612"/>
    <w:rsid w:val="00E518C6"/>
    <w:rsid w:val="00E53841"/>
    <w:rsid w:val="00E539CE"/>
    <w:rsid w:val="00E55E05"/>
    <w:rsid w:val="00E622DC"/>
    <w:rsid w:val="00E62718"/>
    <w:rsid w:val="00E72EE4"/>
    <w:rsid w:val="00E73173"/>
    <w:rsid w:val="00E73283"/>
    <w:rsid w:val="00E738A5"/>
    <w:rsid w:val="00E74235"/>
    <w:rsid w:val="00E76904"/>
    <w:rsid w:val="00E8369A"/>
    <w:rsid w:val="00E84058"/>
    <w:rsid w:val="00E844D7"/>
    <w:rsid w:val="00E85AA5"/>
    <w:rsid w:val="00E91495"/>
    <w:rsid w:val="00E91D9B"/>
    <w:rsid w:val="00E92A2E"/>
    <w:rsid w:val="00EA09C0"/>
    <w:rsid w:val="00EA0E1B"/>
    <w:rsid w:val="00EA197B"/>
    <w:rsid w:val="00EA57C3"/>
    <w:rsid w:val="00EA6ED8"/>
    <w:rsid w:val="00EB17D6"/>
    <w:rsid w:val="00EB33C4"/>
    <w:rsid w:val="00EB3E13"/>
    <w:rsid w:val="00EB6948"/>
    <w:rsid w:val="00EC00FC"/>
    <w:rsid w:val="00EC2BD9"/>
    <w:rsid w:val="00EC3AC0"/>
    <w:rsid w:val="00EC40F6"/>
    <w:rsid w:val="00EC4C6B"/>
    <w:rsid w:val="00EC5FF5"/>
    <w:rsid w:val="00EC77A2"/>
    <w:rsid w:val="00ED22C4"/>
    <w:rsid w:val="00EE0536"/>
    <w:rsid w:val="00EE1D54"/>
    <w:rsid w:val="00EE51BA"/>
    <w:rsid w:val="00EE63E2"/>
    <w:rsid w:val="00EF3B2C"/>
    <w:rsid w:val="00EF50EA"/>
    <w:rsid w:val="00EF550B"/>
    <w:rsid w:val="00EF67BC"/>
    <w:rsid w:val="00EF6A2A"/>
    <w:rsid w:val="00F06948"/>
    <w:rsid w:val="00F07C1D"/>
    <w:rsid w:val="00F07F1E"/>
    <w:rsid w:val="00F10019"/>
    <w:rsid w:val="00F118DC"/>
    <w:rsid w:val="00F209AF"/>
    <w:rsid w:val="00F212DF"/>
    <w:rsid w:val="00F239AF"/>
    <w:rsid w:val="00F23E95"/>
    <w:rsid w:val="00F24A5D"/>
    <w:rsid w:val="00F24A92"/>
    <w:rsid w:val="00F25145"/>
    <w:rsid w:val="00F30AEB"/>
    <w:rsid w:val="00F31664"/>
    <w:rsid w:val="00F34832"/>
    <w:rsid w:val="00F414FE"/>
    <w:rsid w:val="00F42DC8"/>
    <w:rsid w:val="00F46FE8"/>
    <w:rsid w:val="00F479EA"/>
    <w:rsid w:val="00F56396"/>
    <w:rsid w:val="00F5732B"/>
    <w:rsid w:val="00F6089D"/>
    <w:rsid w:val="00F62199"/>
    <w:rsid w:val="00F63903"/>
    <w:rsid w:val="00F673DE"/>
    <w:rsid w:val="00F6762A"/>
    <w:rsid w:val="00F6792B"/>
    <w:rsid w:val="00F70A3B"/>
    <w:rsid w:val="00F7100B"/>
    <w:rsid w:val="00F7276D"/>
    <w:rsid w:val="00F72FFC"/>
    <w:rsid w:val="00F76792"/>
    <w:rsid w:val="00F91B99"/>
    <w:rsid w:val="00F920B1"/>
    <w:rsid w:val="00F92896"/>
    <w:rsid w:val="00F93012"/>
    <w:rsid w:val="00F93039"/>
    <w:rsid w:val="00F95051"/>
    <w:rsid w:val="00F954C4"/>
    <w:rsid w:val="00FA1234"/>
    <w:rsid w:val="00FA43B1"/>
    <w:rsid w:val="00FA654A"/>
    <w:rsid w:val="00FA79A3"/>
    <w:rsid w:val="00FB3506"/>
    <w:rsid w:val="00FB6BDE"/>
    <w:rsid w:val="00FC261E"/>
    <w:rsid w:val="00FC2F30"/>
    <w:rsid w:val="00FC32CB"/>
    <w:rsid w:val="00FC5003"/>
    <w:rsid w:val="00FC5091"/>
    <w:rsid w:val="00FC66CE"/>
    <w:rsid w:val="00FC6FE6"/>
    <w:rsid w:val="00FC77B0"/>
    <w:rsid w:val="00FD05C6"/>
    <w:rsid w:val="00FD2430"/>
    <w:rsid w:val="00FD49FC"/>
    <w:rsid w:val="00FD6D77"/>
    <w:rsid w:val="00FE1E20"/>
    <w:rsid w:val="00FE1FEB"/>
    <w:rsid w:val="00FE516B"/>
    <w:rsid w:val="00FF3A61"/>
    <w:rsid w:val="00FF4392"/>
    <w:rsid w:val="00FF619A"/>
    <w:rsid w:val="00FF7D98"/>
    <w:rsid w:val="3E962DBE"/>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62BCE"/>
  <w15:chartTrackingRefBased/>
  <w15:docId w15:val="{5B225D60-5908-49AC-BBE7-848AA168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E6"/>
    <w:pPr>
      <w:spacing w:line="360" w:lineRule="auto"/>
      <w:jc w:val="both"/>
    </w:pPr>
    <w:rPr>
      <w:rFonts w:ascii="Bahnschrift Light" w:hAnsi="Bahnschrift Light"/>
      <w:sz w:val="24"/>
      <w:lang w:val="en-US"/>
    </w:rPr>
  </w:style>
  <w:style w:type="paragraph" w:styleId="Heading1">
    <w:name w:val="heading 1"/>
    <w:basedOn w:val="Style1"/>
    <w:next w:val="Normal"/>
    <w:link w:val="Heading1Char"/>
    <w:uiPriority w:val="9"/>
    <w:qFormat/>
    <w:rsid w:val="00762EAC"/>
    <w:pPr>
      <w:outlineLvl w:val="0"/>
    </w:pPr>
    <w:rPr>
      <w:caps/>
    </w:rPr>
  </w:style>
  <w:style w:type="paragraph" w:styleId="Heading2">
    <w:name w:val="heading 2"/>
    <w:basedOn w:val="Style2"/>
    <w:next w:val="Normal"/>
    <w:link w:val="Heading2Char"/>
    <w:uiPriority w:val="9"/>
    <w:unhideWhenUsed/>
    <w:qFormat/>
    <w:rsid w:val="006916D5"/>
    <w:pPr>
      <w:outlineLvl w:val="1"/>
    </w:pPr>
    <w:rPr>
      <w:color w:val="366AB0"/>
    </w:rPr>
  </w:style>
  <w:style w:type="paragraph" w:styleId="Heading3">
    <w:name w:val="heading 3"/>
    <w:basedOn w:val="Normal"/>
    <w:next w:val="Normal"/>
    <w:link w:val="Heading3Char"/>
    <w:uiPriority w:val="9"/>
    <w:unhideWhenUsed/>
    <w:qFormat/>
    <w:rsid w:val="00762EAC"/>
    <w:pPr>
      <w:outlineLvl w:val="2"/>
    </w:pPr>
    <w:rPr>
      <w:rFonts w:ascii="Bahnschrift SemiBold" w:hAnsi="Bahnschrift SemiBold" w:cstheme="minorHAns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0D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0D01"/>
    <w:rPr>
      <w:rFonts w:eastAsiaTheme="minorEastAsia"/>
      <w:lang w:val="en-US"/>
    </w:rPr>
  </w:style>
  <w:style w:type="paragraph" w:styleId="Header">
    <w:name w:val="header"/>
    <w:basedOn w:val="Normal"/>
    <w:link w:val="HeaderChar"/>
    <w:uiPriority w:val="99"/>
    <w:unhideWhenUsed/>
    <w:rsid w:val="00120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D01"/>
    <w:rPr>
      <w:rFonts w:ascii="Bahnschrift Light" w:hAnsi="Bahnschrift Light"/>
      <w:sz w:val="24"/>
    </w:rPr>
  </w:style>
  <w:style w:type="paragraph" w:styleId="Footer">
    <w:name w:val="footer"/>
    <w:basedOn w:val="Normal"/>
    <w:link w:val="FooterChar"/>
    <w:uiPriority w:val="99"/>
    <w:unhideWhenUsed/>
    <w:rsid w:val="00120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D01"/>
    <w:rPr>
      <w:rFonts w:ascii="Bahnschrift Light" w:hAnsi="Bahnschrift Light"/>
      <w:sz w:val="24"/>
    </w:rPr>
  </w:style>
  <w:style w:type="paragraph" w:styleId="ListParagraph">
    <w:name w:val="List Paragraph"/>
    <w:basedOn w:val="Normal"/>
    <w:uiPriority w:val="34"/>
    <w:qFormat/>
    <w:rsid w:val="00120D01"/>
    <w:pPr>
      <w:ind w:left="720"/>
      <w:contextualSpacing/>
    </w:pPr>
  </w:style>
  <w:style w:type="character" w:styleId="Hyperlink">
    <w:name w:val="Hyperlink"/>
    <w:basedOn w:val="DefaultParagraphFont"/>
    <w:uiPriority w:val="99"/>
    <w:unhideWhenUsed/>
    <w:rsid w:val="00120D01"/>
    <w:rPr>
      <w:color w:val="1155CC" w:themeColor="hyperlink"/>
      <w:u w:val="single"/>
    </w:rPr>
  </w:style>
  <w:style w:type="character" w:styleId="UnresolvedMention">
    <w:name w:val="Unresolved Mention"/>
    <w:basedOn w:val="DefaultParagraphFont"/>
    <w:uiPriority w:val="99"/>
    <w:semiHidden/>
    <w:unhideWhenUsed/>
    <w:rsid w:val="00120D01"/>
    <w:rPr>
      <w:color w:val="605E5C"/>
      <w:shd w:val="clear" w:color="auto" w:fill="E1DFDD"/>
    </w:rPr>
  </w:style>
  <w:style w:type="character" w:customStyle="1" w:styleId="Style1Char">
    <w:name w:val="Style1 Char"/>
    <w:basedOn w:val="DefaultParagraphFont"/>
    <w:link w:val="Style1"/>
    <w:locked/>
    <w:rsid w:val="006916D5"/>
    <w:rPr>
      <w:rFonts w:ascii="Bahnschrift SemiBold" w:hAnsi="Bahnschrift SemiBold" w:cstheme="minorHAnsi"/>
      <w:b/>
      <w:bCs/>
      <w:color w:val="366AB0"/>
      <w:sz w:val="28"/>
      <w:szCs w:val="28"/>
    </w:rPr>
  </w:style>
  <w:style w:type="paragraph" w:customStyle="1" w:styleId="Style1">
    <w:name w:val="Style1"/>
    <w:basedOn w:val="Normal"/>
    <w:link w:val="Style1Char"/>
    <w:qFormat/>
    <w:rsid w:val="006916D5"/>
    <w:pPr>
      <w:spacing w:before="480" w:line="480" w:lineRule="auto"/>
    </w:pPr>
    <w:rPr>
      <w:rFonts w:ascii="Bahnschrift SemiBold" w:hAnsi="Bahnschrift SemiBold" w:cstheme="minorHAnsi"/>
      <w:b/>
      <w:bCs/>
      <w:color w:val="366AB0"/>
      <w:sz w:val="28"/>
      <w:szCs w:val="28"/>
    </w:rPr>
  </w:style>
  <w:style w:type="character" w:customStyle="1" w:styleId="Style2Char">
    <w:name w:val="Style2 Char"/>
    <w:basedOn w:val="DefaultParagraphFont"/>
    <w:link w:val="Style2"/>
    <w:locked/>
    <w:rsid w:val="00071BFE"/>
    <w:rPr>
      <w:rFonts w:ascii="Bahnschrift Light" w:hAnsi="Bahnschrift Light" w:cstheme="minorHAnsi"/>
      <w:color w:val="E84D33"/>
      <w:sz w:val="24"/>
      <w:szCs w:val="24"/>
    </w:rPr>
  </w:style>
  <w:style w:type="paragraph" w:customStyle="1" w:styleId="Style2">
    <w:name w:val="Style2"/>
    <w:basedOn w:val="Normal"/>
    <w:link w:val="Style2Char"/>
    <w:qFormat/>
    <w:rsid w:val="00071BFE"/>
    <w:rPr>
      <w:rFonts w:cstheme="minorHAnsi"/>
      <w:color w:val="E84D33"/>
      <w:szCs w:val="24"/>
    </w:rPr>
  </w:style>
  <w:style w:type="table" w:styleId="GridTable5Dark-Accent1">
    <w:name w:val="Grid Table 5 Dark Accent 1"/>
    <w:basedOn w:val="TableNormal"/>
    <w:uiPriority w:val="50"/>
    <w:rsid w:val="00520CD3"/>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D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D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D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D33" w:themeFill="accent1"/>
      </w:tcPr>
    </w:tblStylePr>
    <w:tblStylePr w:type="band1Vert">
      <w:tblPr/>
      <w:tcPr>
        <w:shd w:val="clear" w:color="auto" w:fill="F5B7AD" w:themeFill="accent1" w:themeFillTint="66"/>
      </w:tcPr>
    </w:tblStylePr>
    <w:tblStylePr w:type="band1Horz">
      <w:tblPr/>
      <w:tcPr>
        <w:shd w:val="clear" w:color="auto" w:fill="F5B7AD" w:themeFill="accent1" w:themeFillTint="66"/>
      </w:tcPr>
    </w:tblStylePr>
  </w:style>
  <w:style w:type="character" w:customStyle="1" w:styleId="Heading1Char">
    <w:name w:val="Heading 1 Char"/>
    <w:basedOn w:val="DefaultParagraphFont"/>
    <w:link w:val="Heading1"/>
    <w:uiPriority w:val="9"/>
    <w:rsid w:val="00762EAC"/>
    <w:rPr>
      <w:rFonts w:ascii="Bahnschrift SemiBold" w:hAnsi="Bahnschrift SemiBold" w:cstheme="minorHAnsi"/>
      <w:b/>
      <w:bCs/>
      <w:caps/>
      <w:color w:val="E84D33"/>
      <w:sz w:val="28"/>
      <w:szCs w:val="28"/>
    </w:rPr>
  </w:style>
  <w:style w:type="paragraph" w:styleId="TOCHeading">
    <w:name w:val="TOC Heading"/>
    <w:basedOn w:val="Heading1"/>
    <w:next w:val="Normal"/>
    <w:uiPriority w:val="39"/>
    <w:unhideWhenUsed/>
    <w:qFormat/>
    <w:rsid w:val="00540944"/>
    <w:pPr>
      <w:spacing w:line="259" w:lineRule="auto"/>
      <w:jc w:val="left"/>
      <w:outlineLvl w:val="9"/>
    </w:pPr>
  </w:style>
  <w:style w:type="paragraph" w:styleId="TOC1">
    <w:name w:val="toc 1"/>
    <w:basedOn w:val="Normal"/>
    <w:next w:val="Normal"/>
    <w:autoRedefine/>
    <w:uiPriority w:val="39"/>
    <w:unhideWhenUsed/>
    <w:rsid w:val="00181EE0"/>
    <w:pPr>
      <w:spacing w:after="100" w:line="259" w:lineRule="auto"/>
    </w:pPr>
  </w:style>
  <w:style w:type="paragraph" w:styleId="TOC2">
    <w:name w:val="toc 2"/>
    <w:basedOn w:val="Normal"/>
    <w:next w:val="Normal"/>
    <w:autoRedefine/>
    <w:uiPriority w:val="39"/>
    <w:unhideWhenUsed/>
    <w:rsid w:val="00181EE0"/>
    <w:pPr>
      <w:spacing w:after="100" w:line="259" w:lineRule="auto"/>
      <w:ind w:left="240"/>
    </w:pPr>
  </w:style>
  <w:style w:type="character" w:styleId="CommentReference">
    <w:name w:val="annotation reference"/>
    <w:basedOn w:val="DefaultParagraphFont"/>
    <w:uiPriority w:val="99"/>
    <w:semiHidden/>
    <w:unhideWhenUsed/>
    <w:rsid w:val="00966454"/>
    <w:rPr>
      <w:sz w:val="16"/>
      <w:szCs w:val="16"/>
    </w:rPr>
  </w:style>
  <w:style w:type="paragraph" w:styleId="CommentText">
    <w:name w:val="annotation text"/>
    <w:basedOn w:val="Normal"/>
    <w:link w:val="CommentTextChar"/>
    <w:uiPriority w:val="99"/>
    <w:semiHidden/>
    <w:unhideWhenUsed/>
    <w:rsid w:val="00966454"/>
    <w:pPr>
      <w:spacing w:line="240" w:lineRule="auto"/>
    </w:pPr>
    <w:rPr>
      <w:sz w:val="20"/>
      <w:szCs w:val="20"/>
    </w:rPr>
  </w:style>
  <w:style w:type="character" w:customStyle="1" w:styleId="CommentTextChar">
    <w:name w:val="Comment Text Char"/>
    <w:basedOn w:val="DefaultParagraphFont"/>
    <w:link w:val="CommentText"/>
    <w:uiPriority w:val="99"/>
    <w:semiHidden/>
    <w:rsid w:val="00966454"/>
    <w:rPr>
      <w:rFonts w:ascii="Bahnschrift Light" w:hAnsi="Bahnschrift Light"/>
      <w:sz w:val="20"/>
      <w:szCs w:val="20"/>
    </w:rPr>
  </w:style>
  <w:style w:type="paragraph" w:styleId="CommentSubject">
    <w:name w:val="annotation subject"/>
    <w:basedOn w:val="CommentText"/>
    <w:next w:val="CommentText"/>
    <w:link w:val="CommentSubjectChar"/>
    <w:uiPriority w:val="99"/>
    <w:semiHidden/>
    <w:unhideWhenUsed/>
    <w:rsid w:val="00966454"/>
    <w:rPr>
      <w:b/>
      <w:bCs/>
    </w:rPr>
  </w:style>
  <w:style w:type="character" w:customStyle="1" w:styleId="CommentSubjectChar">
    <w:name w:val="Comment Subject Char"/>
    <w:basedOn w:val="CommentTextChar"/>
    <w:link w:val="CommentSubject"/>
    <w:uiPriority w:val="99"/>
    <w:semiHidden/>
    <w:rsid w:val="00966454"/>
    <w:rPr>
      <w:rFonts w:ascii="Bahnschrift Light" w:hAnsi="Bahnschrift Light"/>
      <w:b/>
      <w:bCs/>
      <w:sz w:val="20"/>
      <w:szCs w:val="20"/>
    </w:rPr>
  </w:style>
  <w:style w:type="paragraph" w:customStyle="1" w:styleId="messagelistitem-zz7v6g">
    <w:name w:val="messagelistitem-zz7v6g"/>
    <w:basedOn w:val="Normal"/>
    <w:rsid w:val="00F23E95"/>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customStyle="1" w:styleId="latin12compacttimestamp-2g5xjd">
    <w:name w:val="latin12compacttimestamp-2g5xjd"/>
    <w:basedOn w:val="DefaultParagraphFont"/>
    <w:rsid w:val="00F23E95"/>
  </w:style>
  <w:style w:type="character" w:customStyle="1" w:styleId="Heading2Char">
    <w:name w:val="Heading 2 Char"/>
    <w:basedOn w:val="DefaultParagraphFont"/>
    <w:link w:val="Heading2"/>
    <w:uiPriority w:val="9"/>
    <w:rsid w:val="006916D5"/>
    <w:rPr>
      <w:rFonts w:ascii="Bahnschrift Light" w:hAnsi="Bahnschrift Light" w:cstheme="minorHAnsi"/>
      <w:color w:val="366AB0"/>
      <w:sz w:val="24"/>
      <w:szCs w:val="24"/>
    </w:rPr>
  </w:style>
  <w:style w:type="character" w:customStyle="1" w:styleId="Heading3Char">
    <w:name w:val="Heading 3 Char"/>
    <w:basedOn w:val="DefaultParagraphFont"/>
    <w:link w:val="Heading3"/>
    <w:uiPriority w:val="9"/>
    <w:rsid w:val="00762EAC"/>
    <w:rPr>
      <w:rFonts w:ascii="Bahnschrift SemiBold" w:hAnsi="Bahnschrift SemiBold"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7494">
      <w:bodyDiv w:val="1"/>
      <w:marLeft w:val="0"/>
      <w:marRight w:val="0"/>
      <w:marTop w:val="0"/>
      <w:marBottom w:val="0"/>
      <w:divBdr>
        <w:top w:val="none" w:sz="0" w:space="0" w:color="auto"/>
        <w:left w:val="none" w:sz="0" w:space="0" w:color="auto"/>
        <w:bottom w:val="none" w:sz="0" w:space="0" w:color="auto"/>
        <w:right w:val="none" w:sz="0" w:space="0" w:color="auto"/>
      </w:divBdr>
    </w:div>
    <w:div w:id="235434495">
      <w:bodyDiv w:val="1"/>
      <w:marLeft w:val="0"/>
      <w:marRight w:val="0"/>
      <w:marTop w:val="0"/>
      <w:marBottom w:val="0"/>
      <w:divBdr>
        <w:top w:val="none" w:sz="0" w:space="0" w:color="auto"/>
        <w:left w:val="none" w:sz="0" w:space="0" w:color="auto"/>
        <w:bottom w:val="none" w:sz="0" w:space="0" w:color="auto"/>
        <w:right w:val="none" w:sz="0" w:space="0" w:color="auto"/>
      </w:divBdr>
    </w:div>
    <w:div w:id="243731848">
      <w:bodyDiv w:val="1"/>
      <w:marLeft w:val="0"/>
      <w:marRight w:val="0"/>
      <w:marTop w:val="0"/>
      <w:marBottom w:val="0"/>
      <w:divBdr>
        <w:top w:val="none" w:sz="0" w:space="0" w:color="auto"/>
        <w:left w:val="none" w:sz="0" w:space="0" w:color="auto"/>
        <w:bottom w:val="none" w:sz="0" w:space="0" w:color="auto"/>
        <w:right w:val="none" w:sz="0" w:space="0" w:color="auto"/>
      </w:divBdr>
    </w:div>
    <w:div w:id="371616979">
      <w:bodyDiv w:val="1"/>
      <w:marLeft w:val="0"/>
      <w:marRight w:val="0"/>
      <w:marTop w:val="0"/>
      <w:marBottom w:val="0"/>
      <w:divBdr>
        <w:top w:val="none" w:sz="0" w:space="0" w:color="auto"/>
        <w:left w:val="none" w:sz="0" w:space="0" w:color="auto"/>
        <w:bottom w:val="none" w:sz="0" w:space="0" w:color="auto"/>
        <w:right w:val="none" w:sz="0" w:space="0" w:color="auto"/>
      </w:divBdr>
      <w:divsChild>
        <w:div w:id="642582727">
          <w:marLeft w:val="0"/>
          <w:marRight w:val="0"/>
          <w:marTop w:val="0"/>
          <w:marBottom w:val="0"/>
          <w:divBdr>
            <w:top w:val="none" w:sz="0" w:space="0" w:color="auto"/>
            <w:left w:val="none" w:sz="0" w:space="0" w:color="auto"/>
            <w:bottom w:val="none" w:sz="0" w:space="0" w:color="auto"/>
            <w:right w:val="none" w:sz="0" w:space="0" w:color="auto"/>
          </w:divBdr>
          <w:divsChild>
            <w:div w:id="623463066">
              <w:marLeft w:val="0"/>
              <w:marRight w:val="0"/>
              <w:marTop w:val="0"/>
              <w:marBottom w:val="0"/>
              <w:divBdr>
                <w:top w:val="none" w:sz="0" w:space="0" w:color="auto"/>
                <w:left w:val="none" w:sz="0" w:space="0" w:color="auto"/>
                <w:bottom w:val="none" w:sz="0" w:space="0" w:color="auto"/>
                <w:right w:val="none" w:sz="0" w:space="0" w:color="auto"/>
              </w:divBdr>
              <w:divsChild>
                <w:div w:id="113137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8698345">
          <w:marLeft w:val="0"/>
          <w:marRight w:val="0"/>
          <w:marTop w:val="0"/>
          <w:marBottom w:val="0"/>
          <w:divBdr>
            <w:top w:val="none" w:sz="0" w:space="0" w:color="auto"/>
            <w:left w:val="none" w:sz="0" w:space="0" w:color="auto"/>
            <w:bottom w:val="none" w:sz="0" w:space="0" w:color="auto"/>
            <w:right w:val="none" w:sz="0" w:space="0" w:color="auto"/>
          </w:divBdr>
          <w:divsChild>
            <w:div w:id="81997066">
              <w:marLeft w:val="0"/>
              <w:marRight w:val="0"/>
              <w:marTop w:val="0"/>
              <w:marBottom w:val="0"/>
              <w:divBdr>
                <w:top w:val="none" w:sz="0" w:space="0" w:color="auto"/>
                <w:left w:val="none" w:sz="0" w:space="0" w:color="auto"/>
                <w:bottom w:val="none" w:sz="0" w:space="0" w:color="auto"/>
                <w:right w:val="none" w:sz="0" w:space="0" w:color="auto"/>
              </w:divBdr>
              <w:divsChild>
                <w:div w:id="1387214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5674849">
          <w:marLeft w:val="0"/>
          <w:marRight w:val="0"/>
          <w:marTop w:val="0"/>
          <w:marBottom w:val="0"/>
          <w:divBdr>
            <w:top w:val="none" w:sz="0" w:space="0" w:color="auto"/>
            <w:left w:val="none" w:sz="0" w:space="0" w:color="auto"/>
            <w:bottom w:val="none" w:sz="0" w:space="0" w:color="auto"/>
            <w:right w:val="none" w:sz="0" w:space="0" w:color="auto"/>
          </w:divBdr>
          <w:divsChild>
            <w:div w:id="1205949043">
              <w:marLeft w:val="0"/>
              <w:marRight w:val="0"/>
              <w:marTop w:val="0"/>
              <w:marBottom w:val="0"/>
              <w:divBdr>
                <w:top w:val="none" w:sz="0" w:space="0" w:color="auto"/>
                <w:left w:val="none" w:sz="0" w:space="0" w:color="auto"/>
                <w:bottom w:val="none" w:sz="0" w:space="0" w:color="auto"/>
                <w:right w:val="none" w:sz="0" w:space="0" w:color="auto"/>
              </w:divBdr>
              <w:divsChild>
                <w:div w:id="9663975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1262">
      <w:bodyDiv w:val="1"/>
      <w:marLeft w:val="0"/>
      <w:marRight w:val="0"/>
      <w:marTop w:val="0"/>
      <w:marBottom w:val="0"/>
      <w:divBdr>
        <w:top w:val="none" w:sz="0" w:space="0" w:color="auto"/>
        <w:left w:val="none" w:sz="0" w:space="0" w:color="auto"/>
        <w:bottom w:val="none" w:sz="0" w:space="0" w:color="auto"/>
        <w:right w:val="none" w:sz="0" w:space="0" w:color="auto"/>
      </w:divBdr>
    </w:div>
    <w:div w:id="570504338">
      <w:bodyDiv w:val="1"/>
      <w:marLeft w:val="0"/>
      <w:marRight w:val="0"/>
      <w:marTop w:val="0"/>
      <w:marBottom w:val="0"/>
      <w:divBdr>
        <w:top w:val="none" w:sz="0" w:space="0" w:color="auto"/>
        <w:left w:val="none" w:sz="0" w:space="0" w:color="auto"/>
        <w:bottom w:val="none" w:sz="0" w:space="0" w:color="auto"/>
        <w:right w:val="none" w:sz="0" w:space="0" w:color="auto"/>
      </w:divBdr>
    </w:div>
    <w:div w:id="682710350">
      <w:bodyDiv w:val="1"/>
      <w:marLeft w:val="0"/>
      <w:marRight w:val="0"/>
      <w:marTop w:val="0"/>
      <w:marBottom w:val="0"/>
      <w:divBdr>
        <w:top w:val="none" w:sz="0" w:space="0" w:color="auto"/>
        <w:left w:val="none" w:sz="0" w:space="0" w:color="auto"/>
        <w:bottom w:val="none" w:sz="0" w:space="0" w:color="auto"/>
        <w:right w:val="none" w:sz="0" w:space="0" w:color="auto"/>
      </w:divBdr>
    </w:div>
    <w:div w:id="772475571">
      <w:bodyDiv w:val="1"/>
      <w:marLeft w:val="0"/>
      <w:marRight w:val="0"/>
      <w:marTop w:val="0"/>
      <w:marBottom w:val="0"/>
      <w:divBdr>
        <w:top w:val="none" w:sz="0" w:space="0" w:color="auto"/>
        <w:left w:val="none" w:sz="0" w:space="0" w:color="auto"/>
        <w:bottom w:val="none" w:sz="0" w:space="0" w:color="auto"/>
        <w:right w:val="none" w:sz="0" w:space="0" w:color="auto"/>
      </w:divBdr>
    </w:div>
    <w:div w:id="1227689298">
      <w:bodyDiv w:val="1"/>
      <w:marLeft w:val="0"/>
      <w:marRight w:val="0"/>
      <w:marTop w:val="0"/>
      <w:marBottom w:val="0"/>
      <w:divBdr>
        <w:top w:val="none" w:sz="0" w:space="0" w:color="auto"/>
        <w:left w:val="none" w:sz="0" w:space="0" w:color="auto"/>
        <w:bottom w:val="none" w:sz="0" w:space="0" w:color="auto"/>
        <w:right w:val="none" w:sz="0" w:space="0" w:color="auto"/>
      </w:divBdr>
    </w:div>
    <w:div w:id="1744833429">
      <w:bodyDiv w:val="1"/>
      <w:marLeft w:val="0"/>
      <w:marRight w:val="0"/>
      <w:marTop w:val="0"/>
      <w:marBottom w:val="0"/>
      <w:divBdr>
        <w:top w:val="none" w:sz="0" w:space="0" w:color="auto"/>
        <w:left w:val="none" w:sz="0" w:space="0" w:color="auto"/>
        <w:bottom w:val="none" w:sz="0" w:space="0" w:color="auto"/>
        <w:right w:val="none" w:sz="0" w:space="0" w:color="auto"/>
      </w:divBdr>
    </w:div>
    <w:div w:id="19724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Documents\Custom%20Office%20Templates\RELAT&#211;RIOS%20FCT.dotx" TargetMode="External"/></Relationships>
</file>

<file path=word/theme/theme1.xml><?xml version="1.0" encoding="utf-8"?>
<a:theme xmlns:a="http://schemas.openxmlformats.org/drawingml/2006/main" name="Office Theme">
  <a:themeElements>
    <a:clrScheme name="Custom 1">
      <a:dk1>
        <a:srgbClr val="222222"/>
      </a:dk1>
      <a:lt1>
        <a:srgbClr val="FFFFFF"/>
      </a:lt1>
      <a:dk2>
        <a:srgbClr val="666666"/>
      </a:dk2>
      <a:lt2>
        <a:srgbClr val="F3F3F3"/>
      </a:lt2>
      <a:accent1>
        <a:srgbClr val="E84D33"/>
      </a:accent1>
      <a:accent2>
        <a:srgbClr val="EB6953"/>
      </a:accent2>
      <a:accent3>
        <a:srgbClr val="333333"/>
      </a:accent3>
      <a:accent4>
        <a:srgbClr val="9B9796"/>
      </a:accent4>
      <a:accent5>
        <a:srgbClr val="C9C3BD"/>
      </a:accent5>
      <a:accent6>
        <a:srgbClr val="96C944"/>
      </a:accent6>
      <a:hlink>
        <a:srgbClr val="1155CC"/>
      </a:hlink>
      <a:folHlink>
        <a:srgbClr val="6611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8e36ea-bcb7-42eb-bc43-8c9fb05795f4">
      <Terms xmlns="http://schemas.microsoft.com/office/infopath/2007/PartnerControls"/>
    </lcf76f155ced4ddcb4097134ff3c332f>
    <TaxCatchAll xmlns="669ea00b-8463-4ab0-8c53-10d065ff53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65EA2E3917C7479FF10DD6909FEE0A" ma:contentTypeVersion="14" ma:contentTypeDescription="Criar um novo documento." ma:contentTypeScope="" ma:versionID="31ae7e29349951081905501d5ecd027f">
  <xsd:schema xmlns:xsd="http://www.w3.org/2001/XMLSchema" xmlns:xs="http://www.w3.org/2001/XMLSchema" xmlns:p="http://schemas.microsoft.com/office/2006/metadata/properties" xmlns:ns2="9a8e36ea-bcb7-42eb-bc43-8c9fb05795f4" xmlns:ns3="669ea00b-8463-4ab0-8c53-10d065ff5343" targetNamespace="http://schemas.microsoft.com/office/2006/metadata/properties" ma:root="true" ma:fieldsID="154eba5cc579afd2506062608bf14262" ns2:_="" ns3:_="">
    <xsd:import namespace="9a8e36ea-bcb7-42eb-bc43-8c9fb05795f4"/>
    <xsd:import namespace="669ea00b-8463-4ab0-8c53-10d065ff5343"/>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e36ea-bcb7-42eb-bc43-8c9fb0579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61e7515-3ce8-409a-b799-f1c0c93235be"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9ea00b-8463-4ab0-8c53-10d065ff534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2f38282-8d8f-4ed8-9c60-c0137ff122e1}" ma:internalName="TaxCatchAll" ma:showField="CatchAllData" ma:web="669ea00b-8463-4ab0-8c53-10d065ff534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47721-AD05-4382-85A7-B7567C05B20D}">
  <ds:schemaRefs>
    <ds:schemaRef ds:uri="http://schemas.microsoft.com/office/2006/metadata/properties"/>
    <ds:schemaRef ds:uri="http://schemas.microsoft.com/office/infopath/2007/PartnerControls"/>
    <ds:schemaRef ds:uri="9a8e36ea-bcb7-42eb-bc43-8c9fb05795f4"/>
    <ds:schemaRef ds:uri="669ea00b-8463-4ab0-8c53-10d065ff5343"/>
  </ds:schemaRefs>
</ds:datastoreItem>
</file>

<file path=customXml/itemProps2.xml><?xml version="1.0" encoding="utf-8"?>
<ds:datastoreItem xmlns:ds="http://schemas.openxmlformats.org/officeDocument/2006/customXml" ds:itemID="{9521A43E-664A-4E06-A400-837D349626E7}">
  <ds:schemaRefs>
    <ds:schemaRef ds:uri="http://schemas.microsoft.com/sharepoint/v3/contenttype/forms"/>
  </ds:schemaRefs>
</ds:datastoreItem>
</file>

<file path=customXml/itemProps3.xml><?xml version="1.0" encoding="utf-8"?>
<ds:datastoreItem xmlns:ds="http://schemas.openxmlformats.org/officeDocument/2006/customXml" ds:itemID="{C3D8322A-91C8-43AB-9BA2-F0D3463D0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e36ea-bcb7-42eb-bc43-8c9fb05795f4"/>
    <ds:schemaRef ds:uri="669ea00b-8463-4ab0-8c53-10d065ff5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21DD4-AEA3-48A6-9490-3AA30CD4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RELATÓRIOS FCT</Template>
  <TotalTime>169</TotalTime>
  <Pages>8</Pages>
  <Words>738</Words>
  <Characters>4207</Characters>
  <Application>Microsoft Office Word</Application>
  <DocSecurity>0</DocSecurity>
  <Lines>35</Lines>
  <Paragraphs>9</Paragraphs>
  <ScaleCrop>false</ScaleCrop>
  <HeadingPairs>
    <vt:vector size="6" baseType="variant">
      <vt:variant>
        <vt:lpstr>Title</vt:lpstr>
      </vt:variant>
      <vt:variant>
        <vt:i4>1</vt:i4>
      </vt:variant>
      <vt:variant>
        <vt:lpstr>Headings</vt:lpstr>
      </vt:variant>
      <vt:variant>
        <vt:i4>6</vt:i4>
      </vt:variant>
      <vt:variant>
        <vt:lpstr>Título</vt:lpstr>
      </vt:variant>
      <vt:variant>
        <vt:i4>1</vt:i4>
      </vt:variant>
    </vt:vector>
  </HeadingPairs>
  <TitlesOfParts>
    <vt:vector size="8" baseType="lpstr">
      <vt:lpstr/>
      <vt:lpstr>&lt;INDICE</vt:lpstr>
      <vt:lpstr>INTRODUÇÃO</vt:lpstr>
      <vt:lpstr>DESIGN</vt:lpstr>
      <vt:lpstr>    Funcionalidade Geral</vt:lpstr>
      <vt:lpstr>    Application-level Cashing e Azure Functions</vt:lpstr>
      <vt:lpstr>    Geo-replication</vt: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RIBEIRO | Ana Albuquerque | RICARDO GONÇALO</dc:creator>
  <cp:keywords/>
  <dc:description/>
  <cp:lastModifiedBy>Ana Albuquerque</cp:lastModifiedBy>
  <cp:revision>1</cp:revision>
  <dcterms:created xsi:type="dcterms:W3CDTF">2023-11-10T19:05:00Z</dcterms:created>
  <dcterms:modified xsi:type="dcterms:W3CDTF">2023-11-10T21:54:00Z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0x0101000465EA2E3917C7479FF10DD6909FEE0A</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